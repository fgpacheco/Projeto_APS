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636"/>
        </w:trPr>
        <w:tc>
          <w:tcPr>
            <w:tcW w:w="8036" w:type="dxa"/>
          </w:tcPr>
          <w:p w:rsidR="008957DB" w:rsidRPr="003265B5" w:rsidRDefault="008957DB" w:rsidP="00E325B8"/>
          <w:p w:rsidR="008957DB" w:rsidRPr="003265B5" w:rsidRDefault="00370B55" w:rsidP="00021B46">
            <w:pPr>
              <w:pStyle w:val="PORTtexsecundario"/>
              <w:rPr>
                <w:lang w:val="pt-BR"/>
              </w:rPr>
            </w:pPr>
            <w:r>
              <w:rPr>
                <w:lang w:val="pt-BR"/>
              </w:rPr>
              <w:t xml:space="preserve">Tribunal de Justiça do </w:t>
            </w:r>
            <w:r w:rsidR="001F492D">
              <w:rPr>
                <w:lang w:val="pt-BR"/>
              </w:rPr>
              <w:t xml:space="preserve">Estado do </w:t>
            </w:r>
            <w:r>
              <w:rPr>
                <w:lang w:val="pt-BR"/>
              </w:rPr>
              <w:t>Rio Grande do Norte</w:t>
            </w:r>
            <w:r w:rsidR="008957DB">
              <w:rPr>
                <w:lang w:val="pt-BR"/>
              </w:rPr>
              <w:t xml:space="preserve"> -</w:t>
            </w:r>
            <w:r>
              <w:rPr>
                <w:lang w:val="pt-BR"/>
              </w:rPr>
              <w:t xml:space="preserve"> TJRN</w:t>
            </w:r>
          </w:p>
        </w:tc>
      </w:tr>
      <w:tr w:rsidR="008957DB" w:rsidRPr="003265B5" w:rsidTr="00E325B8">
        <w:trPr>
          <w:trHeight w:val="2663"/>
        </w:trPr>
        <w:tc>
          <w:tcPr>
            <w:tcW w:w="8036" w:type="dxa"/>
          </w:tcPr>
          <w:p w:rsidR="008957DB" w:rsidRPr="003265B5" w:rsidRDefault="00D13BA0" w:rsidP="00F5680A">
            <w:pPr>
              <w:pStyle w:val="PORTTITPORTADA"/>
              <w:rPr>
                <w:lang w:val="pt-BR"/>
              </w:rPr>
            </w:pPr>
            <w:bookmarkStart w:id="0" w:name="_GoBack"/>
            <w:r>
              <w:t>UC</w:t>
            </w:r>
            <w:r w:rsidR="0012137F">
              <w:t>0</w:t>
            </w:r>
            <w:r w:rsidR="00175BC2">
              <w:t>09</w:t>
            </w:r>
            <w:r>
              <w:t xml:space="preserve"> </w:t>
            </w:r>
            <w:r w:rsidR="00AF43A2">
              <w:t>–</w:t>
            </w:r>
            <w:r>
              <w:t xml:space="preserve"> </w:t>
            </w:r>
            <w:r w:rsidR="00175BC2">
              <w:t xml:space="preserve">Visualizar lista de </w:t>
            </w:r>
            <w:r w:rsidR="00F5680A">
              <w:t>bens perman</w:t>
            </w:r>
            <w:r w:rsidR="002323C1">
              <w:t>en</w:t>
            </w:r>
            <w:r w:rsidR="00F5680A">
              <w:t>tes</w:t>
            </w:r>
            <w:r w:rsidR="00175BC2">
              <w:t xml:space="preserve"> (inventário) </w:t>
            </w:r>
            <w:bookmarkEnd w:id="0"/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8957DB" w:rsidRPr="003265B5" w:rsidTr="00E325B8">
        <w:trPr>
          <w:trHeight w:val="358"/>
        </w:trPr>
        <w:tc>
          <w:tcPr>
            <w:tcW w:w="8036" w:type="dxa"/>
          </w:tcPr>
          <w:p w:rsidR="008957DB" w:rsidRPr="003265B5" w:rsidRDefault="001B2020" w:rsidP="008957DB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="008957DB"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8957DB" w:rsidRPr="003265B5" w:rsidTr="00E325B8">
        <w:trPr>
          <w:trHeight w:val="596"/>
        </w:trPr>
        <w:tc>
          <w:tcPr>
            <w:tcW w:w="8036" w:type="dxa"/>
          </w:tcPr>
          <w:p w:rsidR="008957DB" w:rsidRPr="003265B5" w:rsidRDefault="008957DB" w:rsidP="00E325B8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 xml:space="preserve">Versão </w:t>
            </w:r>
            <w:r w:rsidR="00AF43A2">
              <w:rPr>
                <w:szCs w:val="18"/>
                <w:lang w:val="pt-BR"/>
              </w:rPr>
              <w:t>1.0</w:t>
            </w:r>
          </w:p>
          <w:p w:rsidR="008957DB" w:rsidRDefault="008957DB" w:rsidP="00E325B8">
            <w:pPr>
              <w:ind w:left="378"/>
              <w:rPr>
                <w:color w:val="5A5A5A"/>
              </w:rPr>
            </w:pPr>
          </w:p>
          <w:p w:rsidR="008953A3" w:rsidRDefault="008953A3" w:rsidP="008953A3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 xml:space="preserve">Gestor do Projeto: </w:t>
            </w:r>
            <w:r w:rsidR="00AF43A2">
              <w:rPr>
                <w:szCs w:val="18"/>
                <w:lang w:val="pt-BR"/>
              </w:rPr>
              <w:t>Samir Josué</w:t>
            </w:r>
          </w:p>
          <w:p w:rsidR="008953A3" w:rsidRDefault="00AF43A2" w:rsidP="008953A3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8953A3" w:rsidRPr="003265B5" w:rsidRDefault="008953A3" w:rsidP="008953A3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tulo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[</w:t>
            </w:r>
            <w:r w:rsidR="001B2020">
              <w:rPr>
                <w:lang w:val="es-ES_tradnl"/>
              </w:rPr>
              <w:t>2</w:t>
            </w:r>
            <w:r w:rsidR="00AD5AD2">
              <w:rPr>
                <w:lang w:val="es-ES_tradnl"/>
              </w:rPr>
              <w:t>8</w:t>
            </w:r>
            <w:r w:rsidR="001B2020">
              <w:rPr>
                <w:lang w:val="es-ES_tradnl"/>
              </w:rPr>
              <w:t>/11/2017</w:t>
            </w:r>
            <w:r>
              <w:rPr>
                <w:lang w:val="es-ES_tradnl"/>
              </w:rPr>
              <w:t>]</w:t>
            </w:r>
          </w:p>
          <w:p w:rsidR="00761498" w:rsidRDefault="00761498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761498" w:rsidRDefault="001B2020">
            <w:pPr>
              <w:pStyle w:val="Instruo"/>
            </w:pPr>
            <w:r>
              <w:t>[1.0</w:t>
            </w:r>
            <w:r w:rsidR="00761498">
              <w:t>]</w:t>
            </w:r>
          </w:p>
        </w:tc>
        <w:tc>
          <w:tcPr>
            <w:tcW w:w="2407" w:type="pct"/>
          </w:tcPr>
          <w:p w:rsidR="00761498" w:rsidRDefault="001B2020" w:rsidP="002323C1">
            <w:pPr>
              <w:pStyle w:val="Instruo"/>
            </w:pPr>
            <w:r>
              <w:t xml:space="preserve">Descrição do comportamento da ação de </w:t>
            </w:r>
            <w:r w:rsidR="00AD5AD2">
              <w:t xml:space="preserve">listar </w:t>
            </w:r>
            <w:r w:rsidR="00F5680A">
              <w:t xml:space="preserve">bens permanentes </w:t>
            </w:r>
            <w:r w:rsidR="00AD5AD2">
              <w:t>no sistema</w:t>
            </w:r>
            <w:r w:rsidR="00F5680A">
              <w:t>, por sala, setor, descartados,</w:t>
            </w:r>
            <w:r w:rsidR="002323C1">
              <w:t xml:space="preserve"> obsoletos e etc.</w:t>
            </w:r>
          </w:p>
        </w:tc>
        <w:tc>
          <w:tcPr>
            <w:tcW w:w="1240" w:type="pct"/>
          </w:tcPr>
          <w:p w:rsidR="00761498" w:rsidRDefault="00F5680A">
            <w:pPr>
              <w:pStyle w:val="Instruo"/>
            </w:pPr>
            <w:r>
              <w:t>Samir Josué Laranjeira Soares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tulo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p w:rsidR="005D24C8" w:rsidRDefault="0076149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559052" w:history="1">
        <w:r w:rsidR="005D24C8" w:rsidRPr="009A78EE">
          <w:rPr>
            <w:rStyle w:val="Hyperlink"/>
          </w:rPr>
          <w:t>1. Descrição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3" w:history="1">
        <w:r w:rsidR="005D24C8" w:rsidRPr="009A78EE">
          <w:rPr>
            <w:rStyle w:val="Hyperlink"/>
          </w:rPr>
          <w:t>2. Atores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4" w:history="1">
        <w:r w:rsidR="005D24C8" w:rsidRPr="009A78EE">
          <w:rPr>
            <w:rStyle w:val="Hyperlink"/>
          </w:rPr>
          <w:t>3. Referências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55" w:history="1">
        <w:r w:rsidR="005D24C8" w:rsidRPr="009A78EE">
          <w:rPr>
            <w:rStyle w:val="Hyperlink"/>
          </w:rPr>
          <w:t>4. Fluxo de Eventos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6" w:history="1">
        <w:r w:rsidR="005D24C8" w:rsidRPr="009A78EE">
          <w:rPr>
            <w:rStyle w:val="Hyperlink"/>
          </w:rPr>
          <w:t>4.1. Fluxo Básico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7" w:history="1">
        <w:r w:rsidR="005D24C8" w:rsidRPr="009A78EE">
          <w:rPr>
            <w:rStyle w:val="Hyperlink"/>
          </w:rPr>
          <w:t>4.2. Fluxos Excepcionais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_Toc499559057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8" w:history="1">
        <w:r w:rsidR="005D24C8" w:rsidRPr="009A78EE">
          <w:rPr>
            <w:rStyle w:val="Hyperlink"/>
          </w:rPr>
          <w:t>4.2.1. FE01 – Usuário Inexistente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_Toc499559058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59" w:history="1">
        <w:r w:rsidR="005D24C8" w:rsidRPr="009A78EE">
          <w:rPr>
            <w:rStyle w:val="Hyperlink"/>
          </w:rPr>
          <w:t>4.2.2. FE01 – Dados Inválidos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_Toc499559059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4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0" w:history="1">
        <w:r w:rsidR="005D24C8" w:rsidRPr="009A78EE">
          <w:rPr>
            <w:rStyle w:val="Hyperlink"/>
          </w:rPr>
          <w:t>5. Pré- 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_Toc499559060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1" w:history="1">
        <w:r w:rsidR="005D24C8" w:rsidRPr="009A78EE">
          <w:rPr>
            <w:rStyle w:val="Hyperlink"/>
          </w:rPr>
          <w:t>5.1. Usuário cadastrado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_Toc499559061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2" w:history="1">
        <w:r w:rsidR="005D24C8" w:rsidRPr="009A78EE">
          <w:rPr>
            <w:rStyle w:val="Hyperlink"/>
          </w:rPr>
          <w:t>5.2. Sistema Desconectado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_Toc499559062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3" w:history="1">
        <w:r w:rsidR="005D24C8" w:rsidRPr="009A78EE">
          <w:rPr>
            <w:rStyle w:val="Hyperlink"/>
          </w:rPr>
          <w:t>6. pós-condições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_Toc499559063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559064" w:history="1">
        <w:r w:rsidR="005D24C8" w:rsidRPr="009A78EE">
          <w:rPr>
            <w:rStyle w:val="Hyperlink"/>
          </w:rPr>
          <w:t>6.1. Tipo de Acesso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_Toc499559064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5" w:history="1">
        <w:r w:rsidR="005D24C8" w:rsidRPr="009A78EE">
          <w:rPr>
            <w:rStyle w:val="Hyperlink"/>
          </w:rPr>
          <w:t>7. Pontos de Extensão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_Toc499559065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5D24C8" w:rsidRDefault="008C630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559066" w:history="1">
        <w:r w:rsidR="005D24C8" w:rsidRPr="009A78EE">
          <w:rPr>
            <w:rStyle w:val="Hyperlink"/>
          </w:rPr>
          <w:t>8. oBservações</w:t>
        </w:r>
        <w:r w:rsidR="005D24C8">
          <w:rPr>
            <w:webHidden/>
          </w:rPr>
          <w:tab/>
        </w:r>
        <w:r w:rsidR="005D24C8">
          <w:rPr>
            <w:webHidden/>
          </w:rPr>
          <w:fldChar w:fldCharType="begin"/>
        </w:r>
        <w:r w:rsidR="005D24C8">
          <w:rPr>
            <w:webHidden/>
          </w:rPr>
          <w:instrText xml:space="preserve"> PAGEREF _Toc499559066 \h </w:instrText>
        </w:r>
        <w:r w:rsidR="005D24C8">
          <w:rPr>
            <w:webHidden/>
          </w:rPr>
        </w:r>
        <w:r w:rsidR="005D24C8">
          <w:rPr>
            <w:webHidden/>
          </w:rPr>
          <w:fldChar w:fldCharType="separate"/>
        </w:r>
        <w:r w:rsidR="005D24C8">
          <w:rPr>
            <w:webHidden/>
          </w:rPr>
          <w:t>5</w:t>
        </w:r>
        <w:r w:rsidR="005D24C8"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tulo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110A61">
      <w:pPr>
        <w:pStyle w:val="Ttulo"/>
        <w:jc w:val="center"/>
        <w:rPr>
          <w:sz w:val="20"/>
        </w:rPr>
      </w:pPr>
      <w:r>
        <w:lastRenderedPageBreak/>
        <w:t>Listar itens</w:t>
      </w:r>
    </w:p>
    <w:p w:rsidR="00761498" w:rsidRDefault="00761498">
      <w:pPr>
        <w:pStyle w:val="Ttulo1"/>
      </w:pPr>
      <w:bookmarkStart w:id="226" w:name="_Toc499559052"/>
      <w:r>
        <w:t>Descrição</w:t>
      </w:r>
      <w:bookmarkEnd w:id="226"/>
    </w:p>
    <w:p w:rsidR="00761498" w:rsidRDefault="002323C1" w:rsidP="00561CCC">
      <w:pPr>
        <w:rPr>
          <w:lang w:val="pt-PT"/>
        </w:rPr>
      </w:pPr>
      <w:r>
        <w:t>O administrador do sistema</w:t>
      </w:r>
      <w:r w:rsidR="00561CCC">
        <w:t xml:space="preserve">, poderá listar todos os itens do sistema que estiverem cadastrados, </w:t>
      </w:r>
      <w:r>
        <w:t>ou determinar</w:t>
      </w:r>
      <w:r w:rsidR="00561CCC">
        <w:t xml:space="preserve"> filtros </w:t>
      </w:r>
      <w:r>
        <w:t xml:space="preserve">específicos para realizar o inventário por local. </w:t>
      </w:r>
    </w:p>
    <w:p w:rsidR="00761498" w:rsidRDefault="00761498">
      <w:pPr>
        <w:pStyle w:val="Ttulo1"/>
      </w:pPr>
      <w:bookmarkStart w:id="227" w:name="_Toc499559053"/>
      <w:r>
        <w:t>Atores</w:t>
      </w:r>
      <w:bookmarkEnd w:id="227"/>
    </w:p>
    <w:p w:rsidR="00761498" w:rsidRDefault="00DC7DBB" w:rsidP="00DC7DBB">
      <w:r>
        <w:t xml:space="preserve">O ator responsável por esta ação é </w:t>
      </w:r>
      <w:r w:rsidR="00AD5AD2">
        <w:t>o</w:t>
      </w:r>
      <w:r>
        <w:t xml:space="preserve"> administrador</w:t>
      </w:r>
      <w:r w:rsidR="00AD5AD2">
        <w:t>.</w:t>
      </w:r>
    </w:p>
    <w:p w:rsidR="00761498" w:rsidRDefault="00761498">
      <w:pPr>
        <w:pStyle w:val="Ttulo1"/>
      </w:pPr>
      <w:bookmarkStart w:id="228" w:name="_Toc499559054"/>
      <w:r>
        <w:t>Referências</w:t>
      </w:r>
      <w:bookmarkEnd w:id="228"/>
    </w:p>
    <w:p w:rsidR="00761498" w:rsidRPr="00A5469B" w:rsidRDefault="00A5469B">
      <w:pPr>
        <w:pStyle w:val="Instruo"/>
        <w:rPr>
          <w:i w:val="0"/>
          <w:color w:val="auto"/>
          <w:lang w:val="pt-PT"/>
        </w:rPr>
      </w:pPr>
      <w:r w:rsidRPr="00A5469B">
        <w:rPr>
          <w:i w:val="0"/>
          <w:color w:val="auto"/>
          <w:lang w:val="pt-PT"/>
        </w:rPr>
        <w:t>Não há</w:t>
      </w:r>
      <w:r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r>
        <w:rPr>
          <w:szCs w:val="14"/>
        </w:rPr>
        <w:t xml:space="preserve"> </w:t>
      </w:r>
      <w:bookmarkStart w:id="229" w:name="_Toc499559055"/>
      <w:r>
        <w:t>Fluxo de Eventos</w:t>
      </w:r>
      <w:bookmarkEnd w:id="229"/>
    </w:p>
    <w:p w:rsidR="00761498" w:rsidRDefault="00761498">
      <w:pPr>
        <w:pStyle w:val="Ttulo2"/>
      </w:pPr>
      <w:bookmarkStart w:id="230" w:name="_Toc499559056"/>
      <w:r>
        <w:t>Fluxo Básico</w:t>
      </w:r>
      <w:bookmarkEnd w:id="230"/>
      <w:r>
        <w:t xml:space="preserve"> </w:t>
      </w:r>
    </w:p>
    <w:p w:rsidR="00761498" w:rsidRDefault="00761498" w:rsidP="00495BF5">
      <w:r>
        <w:t xml:space="preserve">P1. </w:t>
      </w:r>
      <w:r w:rsidR="002323C1">
        <w:t>Visualizar lista de bens perman</w:t>
      </w:r>
      <w:r w:rsidR="002323C1">
        <w:t>en</w:t>
      </w:r>
      <w:r w:rsidR="002323C1">
        <w:t>tes (inventário)</w:t>
      </w:r>
    </w:p>
    <w:p w:rsidR="00DC7DBB" w:rsidRDefault="00761498" w:rsidP="00BF3802">
      <w:r>
        <w:t xml:space="preserve"> </w:t>
      </w:r>
      <w:r>
        <w:tab/>
      </w:r>
      <w:r w:rsidRPr="00495BF5">
        <w:t>1</w:t>
      </w:r>
      <w:r w:rsidR="00DC7DBB" w:rsidRPr="00495BF5">
        <w:t xml:space="preserve">. O Ator </w:t>
      </w:r>
      <w:r w:rsidR="00BF3802">
        <w:t>escolhe para qual local quer fazer o inventário</w:t>
      </w:r>
      <w:r w:rsidR="00AD5AD2">
        <w:t>.</w:t>
      </w:r>
      <w:r w:rsidRPr="00495BF5">
        <w:t xml:space="preserve"> </w:t>
      </w:r>
    </w:p>
    <w:p w:rsidR="00BF3802" w:rsidRDefault="00BF3802" w:rsidP="00DC7DBB">
      <w:r>
        <w:tab/>
        <w:t>2</w:t>
      </w:r>
      <w:r w:rsidR="00DC7DBB">
        <w:t xml:space="preserve">. </w:t>
      </w:r>
      <w:r w:rsidR="00AD5AD2">
        <w:t>O Ator escolhe critérios de seleção de listagem.</w:t>
      </w:r>
    </w:p>
    <w:p w:rsidR="00103F29" w:rsidRDefault="00103F29" w:rsidP="00495BF5">
      <w:pPr>
        <w:pStyle w:val="Ttulo2"/>
      </w:pPr>
      <w:bookmarkStart w:id="231" w:name="_Toc309205353"/>
      <w:bookmarkStart w:id="232" w:name="_Toc499559057"/>
      <w:r>
        <w:t>Fluxos Excepcionais</w:t>
      </w:r>
      <w:bookmarkEnd w:id="231"/>
      <w:bookmarkEnd w:id="232"/>
    </w:p>
    <w:p w:rsidR="00495BF5" w:rsidRDefault="00495BF5" w:rsidP="00495BF5">
      <w:pPr>
        <w:pStyle w:val="Ttulo3"/>
      </w:pPr>
      <w:bookmarkStart w:id="233" w:name="_Toc499559058"/>
      <w:r>
        <w:t xml:space="preserve">FE01 – </w:t>
      </w:r>
      <w:r w:rsidR="00B72839">
        <w:t>Item</w:t>
      </w:r>
      <w:r>
        <w:t xml:space="preserve"> </w:t>
      </w:r>
      <w:r w:rsidR="005D24C8">
        <w:t>Ine</w:t>
      </w:r>
      <w:r>
        <w:t>xistente</w:t>
      </w:r>
      <w:bookmarkEnd w:id="233"/>
    </w:p>
    <w:p w:rsidR="00495BF5" w:rsidRDefault="00495BF5" w:rsidP="00495BF5">
      <w:pPr>
        <w:rPr>
          <w:lang w:eastAsia="en-US"/>
        </w:rPr>
      </w:pPr>
      <w:r>
        <w:rPr>
          <w:lang w:eastAsia="en-US"/>
        </w:rPr>
        <w:t xml:space="preserve">E1. </w:t>
      </w:r>
      <w:r w:rsidR="00CD3492">
        <w:rPr>
          <w:lang w:eastAsia="en-US"/>
        </w:rPr>
        <w:t>Nenhum item cadastrado</w:t>
      </w:r>
    </w:p>
    <w:p w:rsidR="00495BF5" w:rsidRDefault="00CD3492" w:rsidP="00CD3492">
      <w:pPr>
        <w:pStyle w:val="Pargrafoda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Aparecerá nenhuma informação na tela de listagem. </w:t>
      </w:r>
    </w:p>
    <w:p w:rsidR="00BF3802" w:rsidRDefault="00BF3802" w:rsidP="00BF3802">
      <w:pPr>
        <w:rPr>
          <w:lang w:eastAsia="en-US"/>
        </w:rPr>
      </w:pPr>
      <w:r>
        <w:rPr>
          <w:lang w:eastAsia="en-US"/>
        </w:rPr>
        <w:t>E2.  Nenhum item no local especificado.</w:t>
      </w:r>
    </w:p>
    <w:p w:rsidR="00BF3802" w:rsidRDefault="00BF3802" w:rsidP="00BF3802">
      <w:pPr>
        <w:pStyle w:val="PargrafodaLista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 xml:space="preserve">Aparecerá nenhuma informação na tela de listagem. </w:t>
      </w:r>
    </w:p>
    <w:p w:rsidR="00761498" w:rsidRPr="00495BF5" w:rsidRDefault="00761498" w:rsidP="00495BF5">
      <w:pPr>
        <w:pStyle w:val="Ttulo1"/>
      </w:pPr>
      <w:bookmarkStart w:id="234" w:name="_Toc499559060"/>
      <w:r>
        <w:t>Pré- condições</w:t>
      </w:r>
      <w:bookmarkEnd w:id="234"/>
    </w:p>
    <w:p w:rsidR="00495BF5" w:rsidRDefault="00495BF5" w:rsidP="00495BF5">
      <w:pPr>
        <w:pStyle w:val="Ttulo2"/>
      </w:pPr>
      <w:bookmarkStart w:id="235" w:name="_Toc499559061"/>
      <w:r>
        <w:t>Usu</w:t>
      </w:r>
      <w:r w:rsidR="005D24C8">
        <w:t>ário c</w:t>
      </w:r>
      <w:r>
        <w:t>adastrado</w:t>
      </w:r>
      <w:bookmarkEnd w:id="235"/>
    </w:p>
    <w:p w:rsidR="005D24C8" w:rsidRPr="005D24C8" w:rsidRDefault="00CD3492" w:rsidP="005D24C8">
      <w:pPr>
        <w:rPr>
          <w:lang w:eastAsia="en-US"/>
        </w:rPr>
      </w:pPr>
      <w:r>
        <w:rPr>
          <w:lang w:eastAsia="en-US"/>
        </w:rPr>
        <w:t xml:space="preserve">Para realizar a listagem é necessário que o usuário já esteja </w:t>
      </w:r>
      <w:proofErr w:type="spellStart"/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sistema e que haja itens cadastrados no mesmo.</w:t>
      </w:r>
    </w:p>
    <w:p w:rsidR="00495BF5" w:rsidRDefault="005D24C8" w:rsidP="00495BF5">
      <w:pPr>
        <w:pStyle w:val="Ttulo2"/>
      </w:pPr>
      <w:bookmarkStart w:id="236" w:name="_Toc499559062"/>
      <w:r>
        <w:t>Sistema Desconectado</w:t>
      </w:r>
      <w:bookmarkEnd w:id="236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 xml:space="preserve">Para realização do fluxo básico deste caso de uso, o sistema não pode estar com um usuário </w:t>
      </w:r>
      <w:proofErr w:type="spellStart"/>
      <w:r w:rsidR="00CD3492">
        <w:rPr>
          <w:lang w:eastAsia="en-US"/>
        </w:rPr>
        <w:t>des</w:t>
      </w:r>
      <w:r>
        <w:rPr>
          <w:lang w:eastAsia="en-US"/>
        </w:rPr>
        <w:t>logado</w:t>
      </w:r>
      <w:proofErr w:type="spellEnd"/>
      <w:r>
        <w:rPr>
          <w:lang w:eastAsia="en-US"/>
        </w:rPr>
        <w:t xml:space="preserve"> no momento, impossibilitando </w:t>
      </w:r>
      <w:r w:rsidR="00CD3492">
        <w:rPr>
          <w:lang w:eastAsia="en-US"/>
        </w:rPr>
        <w:t>assim o acesso a página especifica de listagem</w:t>
      </w:r>
      <w:r>
        <w:rPr>
          <w:lang w:eastAsia="en-US"/>
        </w:rPr>
        <w:t>.</w:t>
      </w:r>
    </w:p>
    <w:p w:rsidR="00761498" w:rsidRDefault="00761498">
      <w:pPr>
        <w:pStyle w:val="Ttulo1"/>
      </w:pPr>
      <w:bookmarkStart w:id="237" w:name="_Toc499559063"/>
      <w:r>
        <w:lastRenderedPageBreak/>
        <w:t>pós-condições</w:t>
      </w:r>
      <w:bookmarkEnd w:id="237"/>
    </w:p>
    <w:p w:rsidR="00761498" w:rsidRDefault="00761498">
      <w:pPr>
        <w:pStyle w:val="Ttulo2"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238" w:name="_Toc499559064"/>
      <w:r w:rsidR="005D24C8">
        <w:t>Tipo de Acesso</w:t>
      </w:r>
      <w:bookmarkEnd w:id="238"/>
    </w:p>
    <w:p w:rsidR="005D24C8" w:rsidRPr="005D24C8" w:rsidRDefault="00CD3492" w:rsidP="005D24C8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Apenas o usuário administrador do sistema terá acesso </w:t>
      </w:r>
      <w:r w:rsidR="00005642">
        <w:rPr>
          <w:i w:val="0"/>
          <w:color w:val="auto"/>
          <w:lang w:val="pt-PT"/>
        </w:rPr>
        <w:t>a realizar listagem de itens</w:t>
      </w:r>
      <w:r>
        <w:rPr>
          <w:i w:val="0"/>
          <w:color w:val="auto"/>
          <w:lang w:val="pt-PT"/>
        </w:rPr>
        <w:t xml:space="preserve"> </w:t>
      </w:r>
      <w:r w:rsidR="005D24C8">
        <w:rPr>
          <w:i w:val="0"/>
          <w:color w:val="auto"/>
          <w:lang w:val="pt-PT"/>
        </w:rPr>
        <w:t>.</w:t>
      </w:r>
    </w:p>
    <w:p w:rsidR="00761498" w:rsidRDefault="00761498">
      <w:pPr>
        <w:pStyle w:val="Ttulo1"/>
      </w:pPr>
      <w:bookmarkStart w:id="239" w:name="_Toc499559065"/>
      <w:r>
        <w:t>Pontos de Extensão</w:t>
      </w:r>
      <w:bookmarkEnd w:id="239"/>
    </w:p>
    <w:p w:rsidR="0076149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p w:rsidR="00761498" w:rsidRDefault="00761498">
      <w:pPr>
        <w:pStyle w:val="Ttulo1"/>
      </w:pPr>
      <w:bookmarkStart w:id="240" w:name="_Toc499559066"/>
      <w:r>
        <w:t>oBservações</w:t>
      </w:r>
      <w:bookmarkEnd w:id="240"/>
    </w:p>
    <w:p w:rsidR="005D24C8" w:rsidRPr="005D24C8" w:rsidRDefault="005D24C8" w:rsidP="005D24C8">
      <w:pPr>
        <w:rPr>
          <w:lang w:eastAsia="en-US"/>
        </w:rPr>
      </w:pPr>
      <w:r>
        <w:rPr>
          <w:lang w:eastAsia="en-US"/>
        </w:rPr>
        <w:t>Não há.</w:t>
      </w:r>
    </w:p>
    <w:sectPr w:rsidR="005D24C8" w:rsidRPr="005D24C8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04" w:rsidRDefault="008C6304">
      <w:r>
        <w:separator/>
      </w:r>
    </w:p>
  </w:endnote>
  <w:endnote w:type="continuationSeparator" w:id="0">
    <w:p w:rsidR="008C6304" w:rsidRDefault="008C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498" w:rsidRDefault="00761498">
    <w:pPr>
      <w:pStyle w:val="Rodap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1B2020" w:rsidRDefault="001B2020">
          <w:pPr>
            <w:pStyle w:val="Rodap"/>
            <w:jc w:val="left"/>
          </w:pPr>
          <w:proofErr w:type="spellStart"/>
          <w:r>
            <w:t>SisPAT</w:t>
          </w:r>
          <w:proofErr w:type="spellEnd"/>
          <w:r>
            <w:t xml:space="preserve"> – Sistema de Patrimônio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Rodap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Rodap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F3802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BF3802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04" w:rsidRDefault="008C6304">
      <w:r>
        <w:separator/>
      </w:r>
    </w:p>
  </w:footnote>
  <w:footnote w:type="continuationSeparator" w:id="0">
    <w:p w:rsidR="008C6304" w:rsidRDefault="008C63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5924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CC87D8A"/>
    <w:multiLevelType w:val="hybridMultilevel"/>
    <w:tmpl w:val="3258C12A"/>
    <w:lvl w:ilvl="0" w:tplc="A4908F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0F956CB"/>
    <w:multiLevelType w:val="hybridMultilevel"/>
    <w:tmpl w:val="F1D665D8"/>
    <w:lvl w:ilvl="0" w:tplc="5B36B1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1B779F3"/>
    <w:multiLevelType w:val="hybridMultilevel"/>
    <w:tmpl w:val="5CF6A544"/>
    <w:lvl w:ilvl="0" w:tplc="2A9850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05642"/>
    <w:rsid w:val="000168C2"/>
    <w:rsid w:val="00017A6F"/>
    <w:rsid w:val="00021B46"/>
    <w:rsid w:val="000B3A3F"/>
    <w:rsid w:val="00103F29"/>
    <w:rsid w:val="00110A61"/>
    <w:rsid w:val="0012137F"/>
    <w:rsid w:val="00132C15"/>
    <w:rsid w:val="0014616F"/>
    <w:rsid w:val="00175BC2"/>
    <w:rsid w:val="001B2020"/>
    <w:rsid w:val="001F492D"/>
    <w:rsid w:val="00226860"/>
    <w:rsid w:val="002323C1"/>
    <w:rsid w:val="00244CAF"/>
    <w:rsid w:val="002B7B8D"/>
    <w:rsid w:val="00365C8D"/>
    <w:rsid w:val="00370B55"/>
    <w:rsid w:val="003D213A"/>
    <w:rsid w:val="00495BF5"/>
    <w:rsid w:val="004D6590"/>
    <w:rsid w:val="00510A60"/>
    <w:rsid w:val="00535F9E"/>
    <w:rsid w:val="00561CCC"/>
    <w:rsid w:val="005D24C8"/>
    <w:rsid w:val="00602E30"/>
    <w:rsid w:val="0062404A"/>
    <w:rsid w:val="00681521"/>
    <w:rsid w:val="006F12BE"/>
    <w:rsid w:val="00756D4D"/>
    <w:rsid w:val="00761498"/>
    <w:rsid w:val="007B5368"/>
    <w:rsid w:val="007C3FE2"/>
    <w:rsid w:val="008132CE"/>
    <w:rsid w:val="008323A5"/>
    <w:rsid w:val="008953A3"/>
    <w:rsid w:val="008957DB"/>
    <w:rsid w:val="008C6304"/>
    <w:rsid w:val="00931451"/>
    <w:rsid w:val="00963D64"/>
    <w:rsid w:val="009E2259"/>
    <w:rsid w:val="00A2688F"/>
    <w:rsid w:val="00A5469B"/>
    <w:rsid w:val="00A720A1"/>
    <w:rsid w:val="00AD2FE9"/>
    <w:rsid w:val="00AD5AD2"/>
    <w:rsid w:val="00AF43A2"/>
    <w:rsid w:val="00B47BFA"/>
    <w:rsid w:val="00B619C0"/>
    <w:rsid w:val="00B72839"/>
    <w:rsid w:val="00BB57D1"/>
    <w:rsid w:val="00BC45A2"/>
    <w:rsid w:val="00BF3802"/>
    <w:rsid w:val="00C301BE"/>
    <w:rsid w:val="00C5172E"/>
    <w:rsid w:val="00CD3492"/>
    <w:rsid w:val="00D13BA0"/>
    <w:rsid w:val="00D17B85"/>
    <w:rsid w:val="00DC7DBB"/>
    <w:rsid w:val="00DE05DC"/>
    <w:rsid w:val="00E325B8"/>
    <w:rsid w:val="00E73E55"/>
    <w:rsid w:val="00E837B4"/>
    <w:rsid w:val="00EB5FF8"/>
    <w:rsid w:val="00F54780"/>
    <w:rsid w:val="00F5680A"/>
    <w:rsid w:val="00F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D2B5C17-CF83-43A5-A3FE-6166FCF4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Nmerodepgina">
    <w:name w:val="page number"/>
    <w:basedOn w:val="Fontepargpadro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Textodebalo">
    <w:name w:val="Balloon Text"/>
    <w:basedOn w:val="Normal"/>
    <w:link w:val="TextodebaloChar"/>
    <w:rsid w:val="008953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953A3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0</TotalTime>
  <Pages>5</Pages>
  <Words>479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3064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Samir Josué</cp:lastModifiedBy>
  <cp:revision>2</cp:revision>
  <cp:lastPrinted>2005-05-05T18:34:00Z</cp:lastPrinted>
  <dcterms:created xsi:type="dcterms:W3CDTF">2017-11-29T14:04:00Z</dcterms:created>
  <dcterms:modified xsi:type="dcterms:W3CDTF">2017-11-29T14:04:00Z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