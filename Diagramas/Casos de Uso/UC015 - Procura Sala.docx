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636"/>
        </w:trPr>
        <w:tc>
          <w:tcPr>
            <w:tcW w:w="8036" w:type="dxa"/>
          </w:tcPr>
          <w:p w:rsidR="008957DB" w:rsidRPr="003265B5" w:rsidRDefault="008957DB" w:rsidP="00E325B8"/>
          <w:p w:rsidR="008957DB" w:rsidRPr="003265B5" w:rsidRDefault="00370B55" w:rsidP="00021B46"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  <w:t xml:space="preserve">Tribunal de Justiça do </w:t>
            </w:r>
            <w:r w:rsidR="001F492D">
              <w:rPr>
                <w:lang w:val="pt-BR"/>
              </w:rPr>
              <w:t xml:space="preserve">Estado do </w:t>
            </w:r>
            <w:r>
              <w:rPr>
                <w:lang w:val="pt-BR"/>
              </w:rPr>
              <w:t>Rio Grande do Norte</w:t>
            </w:r>
            <w:r w:rsidR="008957DB">
              <w:rPr>
                <w:lang w:val="pt-BR"/>
              </w:rPr>
              <w:t xml:space="preserve"> -</w:t>
            </w:r>
            <w:r>
              <w:rPr>
                <w:lang w:val="pt-BR"/>
              </w:rPr>
              <w:t xml:space="preserve"> TJRN</w:t>
            </w:r>
          </w:p>
        </w:tc>
      </w:tr>
      <w:tr w:rsidR="008957DB" w:rsidRPr="003265B5" w:rsidTr="00E325B8">
        <w:trPr>
          <w:trHeight w:val="2663"/>
        </w:trPr>
        <w:tc>
          <w:tcPr>
            <w:tcW w:w="8036" w:type="dxa"/>
          </w:tcPr>
          <w:p w:rsidR="008957DB" w:rsidRPr="003265B5" w:rsidRDefault="00D13BA0" w:rsidP="00E325B8">
            <w:pPr>
              <w:pStyle w:val="PORTTITPORTADA"/>
              <w:rPr>
                <w:lang w:val="pt-BR"/>
              </w:rPr>
            </w:pPr>
            <w:r>
              <w:t>UC</w:t>
            </w:r>
            <w:r w:rsidR="0012137F">
              <w:t>0</w:t>
            </w:r>
            <w:r w:rsidR="004661C5">
              <w:t>15</w:t>
            </w:r>
            <w:r>
              <w:t xml:space="preserve"> </w:t>
            </w:r>
            <w:r w:rsidR="00AF43A2">
              <w:t>–</w:t>
            </w:r>
            <w:r w:rsidR="004661C5">
              <w:t xml:space="preserve"> Procurar sala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8957DB" w:rsidRPr="003265B5" w:rsidTr="00E325B8">
        <w:trPr>
          <w:trHeight w:val="358"/>
        </w:trPr>
        <w:tc>
          <w:tcPr>
            <w:tcW w:w="8036" w:type="dxa"/>
          </w:tcPr>
          <w:p w:rsidR="008957DB" w:rsidRPr="003265B5" w:rsidRDefault="001B2020" w:rsidP="008957DB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="008957DB"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8957DB" w:rsidRPr="003265B5" w:rsidTr="00E325B8">
        <w:trPr>
          <w:trHeight w:val="596"/>
        </w:trPr>
        <w:tc>
          <w:tcPr>
            <w:tcW w:w="8036" w:type="dxa"/>
          </w:tcPr>
          <w:p w:rsidR="008957DB" w:rsidRPr="003265B5" w:rsidRDefault="008957DB" w:rsidP="00E325B8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 xml:space="preserve">Versão </w:t>
            </w:r>
            <w:r w:rsidR="00AF43A2">
              <w:rPr>
                <w:szCs w:val="18"/>
                <w:lang w:val="pt-BR"/>
              </w:rPr>
              <w:t>1.0</w:t>
            </w:r>
          </w:p>
          <w:p w:rsidR="008957DB" w:rsidRDefault="008957DB" w:rsidP="00E325B8">
            <w:pPr>
              <w:ind w:left="378"/>
              <w:rPr>
                <w:color w:val="5A5A5A"/>
              </w:rPr>
            </w:pPr>
          </w:p>
          <w:p w:rsidR="008953A3" w:rsidRDefault="008953A3" w:rsidP="008953A3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 xml:space="preserve">Gestor do Projeto: </w:t>
            </w:r>
            <w:r w:rsidR="00AF43A2">
              <w:rPr>
                <w:szCs w:val="18"/>
                <w:lang w:val="pt-BR"/>
              </w:rPr>
              <w:t>Samir Josué</w:t>
            </w:r>
          </w:p>
          <w:p w:rsidR="008953A3" w:rsidRDefault="00AF43A2" w:rsidP="008953A3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8953A3" w:rsidRPr="003265B5" w:rsidRDefault="008953A3" w:rsidP="008953A3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tulo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071"/>
        <w:gridCol w:w="4635"/>
        <w:gridCol w:w="2388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[</w:t>
            </w:r>
            <w:r w:rsidR="001B2020">
              <w:rPr>
                <w:lang w:val="es-ES_tradnl"/>
              </w:rPr>
              <w:t>2</w:t>
            </w:r>
            <w:r w:rsidR="004661C5">
              <w:rPr>
                <w:lang w:val="es-ES_tradnl"/>
              </w:rPr>
              <w:t>8</w:t>
            </w:r>
            <w:r w:rsidR="001B2020">
              <w:rPr>
                <w:lang w:val="es-ES_tradnl"/>
              </w:rPr>
              <w:t>/11/2017</w:t>
            </w:r>
            <w:r>
              <w:rPr>
                <w:lang w:val="es-ES_tradnl"/>
              </w:rPr>
              <w:t>]</w:t>
            </w:r>
          </w:p>
          <w:p w:rsidR="00761498" w:rsidRDefault="00761498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761498" w:rsidRDefault="001B2020">
            <w:pPr>
              <w:pStyle w:val="Instruo"/>
            </w:pPr>
            <w:r>
              <w:t>[1.0</w:t>
            </w:r>
            <w:r w:rsidR="00761498">
              <w:t>]</w:t>
            </w:r>
          </w:p>
        </w:tc>
        <w:tc>
          <w:tcPr>
            <w:tcW w:w="2407" w:type="pct"/>
          </w:tcPr>
          <w:p w:rsidR="00761498" w:rsidRDefault="001B2020">
            <w:pPr>
              <w:pStyle w:val="Instruo"/>
            </w:pPr>
            <w:r>
              <w:t xml:space="preserve">Descrição do comportamento da ação de realizar </w:t>
            </w:r>
            <w:r w:rsidR="004661C5">
              <w:t>procura de sala</w:t>
            </w:r>
          </w:p>
        </w:tc>
        <w:tc>
          <w:tcPr>
            <w:tcW w:w="1240" w:type="pct"/>
          </w:tcPr>
          <w:p w:rsidR="00761498" w:rsidRDefault="004661C5">
            <w:pPr>
              <w:pStyle w:val="Instruo"/>
            </w:pPr>
            <w:r>
              <w:t>Felipe Guimarães Pacheco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tulo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p w:rsidR="005D24C8" w:rsidRDefault="007614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9052" w:history="1">
        <w:r w:rsidR="005D24C8" w:rsidRPr="009A78EE">
          <w:rPr>
            <w:rStyle w:val="Hyperlink"/>
          </w:rPr>
          <w:t>1. Descrição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3" w:history="1">
        <w:r w:rsidR="005D24C8" w:rsidRPr="009A78EE">
          <w:rPr>
            <w:rStyle w:val="Hyperlink"/>
          </w:rPr>
          <w:t>2. Atores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4" w:history="1">
        <w:r w:rsidR="005D24C8" w:rsidRPr="009A78EE">
          <w:rPr>
            <w:rStyle w:val="Hyperlink"/>
          </w:rPr>
          <w:t>3. Referências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5" w:history="1">
        <w:r w:rsidR="005D24C8" w:rsidRPr="009A78EE">
          <w:rPr>
            <w:rStyle w:val="Hyperlink"/>
          </w:rPr>
          <w:t>4. Fluxo de Eventos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6" w:history="1">
        <w:r w:rsidR="005D24C8" w:rsidRPr="009A78EE">
          <w:rPr>
            <w:rStyle w:val="Hyperlink"/>
          </w:rPr>
          <w:t>4.1. Fluxo Básico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7" w:history="1">
        <w:r w:rsidR="005D24C8" w:rsidRPr="009A78EE">
          <w:rPr>
            <w:rStyle w:val="Hyperlink"/>
          </w:rPr>
          <w:t>4.2. Fluxos Excepcionais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_Toc499559057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8" w:history="1">
        <w:r w:rsidR="005D24C8" w:rsidRPr="009A78EE">
          <w:rPr>
            <w:rStyle w:val="Hyperlink"/>
          </w:rPr>
          <w:t>4.2.1. FE01 – Usuário Inexistente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_Toc499559058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9" w:history="1">
        <w:r w:rsidR="005D24C8" w:rsidRPr="009A78EE">
          <w:rPr>
            <w:rStyle w:val="Hyperlink"/>
          </w:rPr>
          <w:t>4.2.2. FE01 – Dados Inválidos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_Toc499559059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0" w:history="1">
        <w:r w:rsidR="005D24C8" w:rsidRPr="009A78EE">
          <w:rPr>
            <w:rStyle w:val="Hyperlink"/>
          </w:rPr>
          <w:t>5. Pré- 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_Toc499559060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1" w:history="1">
        <w:r w:rsidR="005D24C8" w:rsidRPr="009A78EE">
          <w:rPr>
            <w:rStyle w:val="Hyperlink"/>
          </w:rPr>
          <w:t>5.1. Usuário cadastrado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_Toc499559061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2" w:history="1">
        <w:r w:rsidR="005D24C8" w:rsidRPr="009A78EE">
          <w:rPr>
            <w:rStyle w:val="Hyperlink"/>
          </w:rPr>
          <w:t>5.2. Sistema Desconectado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3" w:history="1">
        <w:r w:rsidR="005D24C8" w:rsidRPr="009A78EE">
          <w:rPr>
            <w:rStyle w:val="Hyperlink"/>
          </w:rPr>
          <w:t>6. pós-condições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4" w:history="1">
        <w:r w:rsidR="005D24C8" w:rsidRPr="009A78EE">
          <w:rPr>
            <w:rStyle w:val="Hyperlink"/>
          </w:rPr>
          <w:t>6.1. Tipo de Acesso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5" w:history="1">
        <w:r w:rsidR="005D24C8" w:rsidRPr="009A78EE">
          <w:rPr>
            <w:rStyle w:val="Hyperlink"/>
          </w:rPr>
          <w:t>7. Pontos de Extensão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54CC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6" w:history="1">
        <w:r w:rsidR="005D24C8" w:rsidRPr="009A78EE">
          <w:rPr>
            <w:rStyle w:val="Hyperlink"/>
          </w:rPr>
          <w:t>8. oBservações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761498" w:rsidRDefault="001B2020">
      <w:pPr>
        <w:pStyle w:val="Ttulo"/>
        <w:jc w:val="center"/>
        <w:rPr>
          <w:sz w:val="20"/>
        </w:rPr>
      </w:pPr>
      <w:r>
        <w:lastRenderedPageBreak/>
        <w:t>REALIZAR LOGIN</w:t>
      </w:r>
    </w:p>
    <w:p w:rsidR="00761498" w:rsidRDefault="00761498">
      <w:pPr>
        <w:pStyle w:val="Ttulo1"/>
      </w:pPr>
      <w:bookmarkStart w:id="225" w:name="_Toc499559052"/>
      <w:r>
        <w:t>Descrição</w:t>
      </w:r>
      <w:bookmarkEnd w:id="225"/>
    </w:p>
    <w:p w:rsidR="00761498" w:rsidRDefault="001B2020" w:rsidP="004661C5">
      <w:pPr>
        <w:rPr>
          <w:lang w:val="pt-PT"/>
        </w:rPr>
      </w:pPr>
      <w:r w:rsidRPr="001B2020">
        <w:t xml:space="preserve">Possibilita que os usuários da instituição, com as devidas permissões, possam </w:t>
      </w:r>
      <w:r w:rsidR="004661C5">
        <w:t>realizar a pesquisa de uma sala.</w:t>
      </w:r>
    </w:p>
    <w:p w:rsidR="00761498" w:rsidRDefault="00761498">
      <w:pPr>
        <w:pStyle w:val="Ttulo1"/>
      </w:pPr>
      <w:bookmarkStart w:id="226" w:name="_Toc499559053"/>
      <w:r>
        <w:t>Atores</w:t>
      </w:r>
      <w:bookmarkEnd w:id="226"/>
    </w:p>
    <w:p w:rsidR="00761498" w:rsidRDefault="00DC7DBB" w:rsidP="00DC7DBB">
      <w:r>
        <w:t>O ator responsável por esta ação é qualquer usuário que esteja cadastrado no sistema, seja ele administrador ou não.</w:t>
      </w:r>
    </w:p>
    <w:p w:rsidR="00761498" w:rsidRDefault="00761498">
      <w:pPr>
        <w:pStyle w:val="Ttulo1"/>
      </w:pPr>
      <w:bookmarkStart w:id="227" w:name="_Toc499559054"/>
      <w:r>
        <w:t>Referências</w:t>
      </w:r>
      <w:bookmarkEnd w:id="227"/>
    </w:p>
    <w:p w:rsidR="004661C5" w:rsidRPr="004661C5" w:rsidRDefault="004661C5" w:rsidP="004661C5">
      <w:pPr>
        <w:pStyle w:val="Instruo"/>
        <w:rPr>
          <w:i w:val="0"/>
          <w:color w:val="auto"/>
          <w:lang w:val="pt-PT"/>
        </w:rPr>
      </w:pPr>
      <w:r w:rsidRPr="004661C5">
        <w:rPr>
          <w:i w:val="0"/>
          <w:color w:val="auto"/>
        </w:rPr>
        <w:t>Não há</w:t>
      </w:r>
      <w:r>
        <w:rPr>
          <w:i w:val="0"/>
          <w:color w:val="auto"/>
        </w:rPr>
        <w:t>.</w:t>
      </w:r>
    </w:p>
    <w:p w:rsidR="00761498" w:rsidRDefault="00761498">
      <w:pPr>
        <w:pStyle w:val="Instruo"/>
        <w:rPr>
          <w:lang w:val="pt-PT"/>
        </w:rPr>
      </w:pPr>
    </w:p>
    <w:p w:rsidR="00761498" w:rsidRDefault="00761498">
      <w:pPr>
        <w:pStyle w:val="Ttulo1"/>
      </w:pPr>
      <w:r>
        <w:rPr>
          <w:szCs w:val="14"/>
        </w:rPr>
        <w:t xml:space="preserve"> </w:t>
      </w:r>
      <w:bookmarkStart w:id="228" w:name="_Toc499559055"/>
      <w:r>
        <w:t>Fluxo de Eventos</w:t>
      </w:r>
      <w:bookmarkEnd w:id="228"/>
    </w:p>
    <w:p w:rsidR="00761498" w:rsidRDefault="00761498">
      <w:pPr>
        <w:pStyle w:val="Ttulo2"/>
      </w:pPr>
      <w:bookmarkStart w:id="229" w:name="_Toc499559056"/>
      <w:r>
        <w:t>Fluxo Básico</w:t>
      </w:r>
      <w:bookmarkEnd w:id="229"/>
      <w:r>
        <w:t xml:space="preserve"> </w:t>
      </w:r>
    </w:p>
    <w:p w:rsidR="00761498" w:rsidRDefault="00761498" w:rsidP="00495BF5">
      <w:r>
        <w:t xml:space="preserve">P1. </w:t>
      </w:r>
      <w:r w:rsidR="00DC7DBB">
        <w:t xml:space="preserve">Realização de </w:t>
      </w:r>
      <w:r w:rsidR="004661C5">
        <w:t>procura por uma sala</w:t>
      </w:r>
    </w:p>
    <w:p w:rsidR="00761498" w:rsidRPr="00495BF5" w:rsidRDefault="00761498" w:rsidP="00495BF5">
      <w:r>
        <w:t xml:space="preserve"> </w:t>
      </w:r>
      <w:r>
        <w:tab/>
      </w:r>
      <w:r w:rsidRPr="00495BF5">
        <w:t>1</w:t>
      </w:r>
      <w:r w:rsidR="00DC7DBB" w:rsidRPr="00495BF5">
        <w:t xml:space="preserve">. O Ator </w:t>
      </w:r>
      <w:r w:rsidR="004661C5">
        <w:t>seleciona o item sala</w:t>
      </w:r>
    </w:p>
    <w:p w:rsidR="00DC7DBB" w:rsidRDefault="00DC7DBB" w:rsidP="00495BF5">
      <w:pPr>
        <w:ind w:firstLine="708"/>
      </w:pPr>
      <w:r>
        <w:t xml:space="preserve">2. O Ator clica no </w:t>
      </w:r>
      <w:r w:rsidR="004661C5">
        <w:t>campo pesquisar e preenche com o nome ou código da sala que deseja visualizar.</w:t>
      </w:r>
    </w:p>
    <w:p w:rsidR="00761498" w:rsidRDefault="00761498" w:rsidP="00DC7DBB">
      <w:pPr>
        <w:rPr>
          <w:lang w:val="pt-PT"/>
        </w:rPr>
      </w:pPr>
    </w:p>
    <w:p w:rsidR="00103F29" w:rsidRDefault="00103F29" w:rsidP="00495BF5">
      <w:pPr>
        <w:pStyle w:val="Ttulo2"/>
      </w:pPr>
      <w:bookmarkStart w:id="230" w:name="_Toc309205353"/>
      <w:bookmarkStart w:id="231" w:name="_Toc499559057"/>
      <w:r>
        <w:t>Fluxos Excepcionais</w:t>
      </w:r>
      <w:bookmarkEnd w:id="230"/>
      <w:bookmarkEnd w:id="231"/>
    </w:p>
    <w:p w:rsidR="00495BF5" w:rsidRDefault="00495BF5" w:rsidP="00495BF5">
      <w:pPr>
        <w:pStyle w:val="Ttulo3"/>
      </w:pPr>
      <w:bookmarkStart w:id="232" w:name="_Toc499559058"/>
      <w:r>
        <w:t xml:space="preserve">FE01 – </w:t>
      </w:r>
      <w:r w:rsidR="004661C5">
        <w:t>Sala</w:t>
      </w:r>
      <w:r>
        <w:t xml:space="preserve"> </w:t>
      </w:r>
      <w:r w:rsidR="005D24C8">
        <w:t>Ine</w:t>
      </w:r>
      <w:r>
        <w:t>xistente</w:t>
      </w:r>
      <w:bookmarkEnd w:id="232"/>
    </w:p>
    <w:p w:rsidR="00495BF5" w:rsidRDefault="00495BF5" w:rsidP="00495BF5">
      <w:pPr>
        <w:rPr>
          <w:lang w:eastAsia="en-US"/>
        </w:rPr>
      </w:pPr>
      <w:r>
        <w:rPr>
          <w:lang w:eastAsia="en-US"/>
        </w:rPr>
        <w:t xml:space="preserve">E1. </w:t>
      </w:r>
      <w:r w:rsidR="004661C5">
        <w:rPr>
          <w:lang w:eastAsia="en-US"/>
        </w:rPr>
        <w:t>Sala</w:t>
      </w:r>
      <w:r>
        <w:rPr>
          <w:lang w:eastAsia="en-US"/>
        </w:rPr>
        <w:t xml:space="preserve"> não cadastrado</w:t>
      </w:r>
    </w:p>
    <w:p w:rsidR="00495BF5" w:rsidRDefault="004661C5" w:rsidP="00495BF5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Não sendo possível ter acesso a sala desejada</w:t>
      </w:r>
    </w:p>
    <w:p w:rsidR="00495BF5" w:rsidRDefault="004661C5" w:rsidP="00495BF5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Solicita que cadastre uma nova sala com tais características desejadas.</w:t>
      </w:r>
    </w:p>
    <w:p w:rsidR="00495BF5" w:rsidRDefault="00495BF5" w:rsidP="00495BF5">
      <w:pPr>
        <w:rPr>
          <w:lang w:eastAsia="en-US"/>
        </w:rPr>
      </w:pPr>
    </w:p>
    <w:p w:rsidR="00495BF5" w:rsidRDefault="00495BF5" w:rsidP="00495BF5">
      <w:pPr>
        <w:pStyle w:val="Ttulo3"/>
      </w:pPr>
      <w:bookmarkStart w:id="233" w:name="_Toc499559059"/>
      <w:r>
        <w:t xml:space="preserve">FE01 – Dados </w:t>
      </w:r>
      <w:r w:rsidR="005D24C8">
        <w:t>I</w:t>
      </w:r>
      <w:r>
        <w:t>nválidos</w:t>
      </w:r>
      <w:bookmarkEnd w:id="233"/>
    </w:p>
    <w:p w:rsidR="00495BF5" w:rsidRDefault="00495BF5" w:rsidP="00495BF5">
      <w:pPr>
        <w:rPr>
          <w:lang w:eastAsia="en-US"/>
        </w:rPr>
      </w:pPr>
      <w:r>
        <w:rPr>
          <w:lang w:eastAsia="en-US"/>
        </w:rPr>
        <w:t xml:space="preserve">E2. </w:t>
      </w:r>
      <w:r w:rsidR="004661C5">
        <w:rPr>
          <w:lang w:eastAsia="en-US"/>
        </w:rPr>
        <w:t>Usuário fornece dados não pertencentes ao padrão de codificação das salas</w:t>
      </w:r>
    </w:p>
    <w:p w:rsidR="00495BF5" w:rsidRPr="00495BF5" w:rsidRDefault="00495BF5" w:rsidP="00495BF5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Solicitar que informe os dados de maneira correta para realizar </w:t>
      </w:r>
      <w:r w:rsidR="004661C5">
        <w:rPr>
          <w:lang w:eastAsia="en-US"/>
        </w:rPr>
        <w:t>a busca.</w:t>
      </w:r>
    </w:p>
    <w:p w:rsidR="00761498" w:rsidRPr="00495BF5" w:rsidRDefault="00761498" w:rsidP="00495BF5">
      <w:pPr>
        <w:pStyle w:val="Ttulo1"/>
      </w:pPr>
      <w:bookmarkStart w:id="234" w:name="_Toc499559060"/>
      <w:r>
        <w:t>Pré- condições</w:t>
      </w:r>
      <w:bookmarkEnd w:id="234"/>
    </w:p>
    <w:p w:rsidR="00495BF5" w:rsidRDefault="00495BF5" w:rsidP="00495BF5">
      <w:pPr>
        <w:pStyle w:val="Ttulo2"/>
      </w:pPr>
      <w:bookmarkStart w:id="235" w:name="_Toc499559061"/>
      <w:r>
        <w:t>Usu</w:t>
      </w:r>
      <w:r w:rsidR="005D24C8">
        <w:t>ário c</w:t>
      </w:r>
      <w:r>
        <w:t>adastrado</w:t>
      </w:r>
      <w:bookmarkEnd w:id="235"/>
    </w:p>
    <w:p w:rsidR="00802008" w:rsidRPr="005D24C8" w:rsidRDefault="00802008" w:rsidP="00802008">
      <w:pPr>
        <w:rPr>
          <w:lang w:eastAsia="en-US"/>
        </w:rPr>
      </w:pPr>
      <w:r>
        <w:rPr>
          <w:lang w:eastAsia="en-US"/>
        </w:rPr>
        <w:t xml:space="preserve">Para que um usuário consiga realizar a procura da nota </w:t>
      </w:r>
      <w:r w:rsidR="009018C0">
        <w:rPr>
          <w:lang w:eastAsia="en-US"/>
        </w:rPr>
        <w:t>sala</w:t>
      </w:r>
      <w:r>
        <w:rPr>
          <w:lang w:eastAsia="en-US"/>
        </w:rPr>
        <w:t xml:space="preserve">, é necessário que ele esteja </w:t>
      </w:r>
      <w:proofErr w:type="spellStart"/>
      <w:r>
        <w:rPr>
          <w:lang w:eastAsia="en-US"/>
        </w:rPr>
        <w:t>logado</w:t>
      </w:r>
      <w:proofErr w:type="spellEnd"/>
      <w:r>
        <w:rPr>
          <w:lang w:eastAsia="en-US"/>
        </w:rPr>
        <w:t xml:space="preserve"> no sistema e que haja </w:t>
      </w:r>
      <w:r w:rsidR="009018C0">
        <w:rPr>
          <w:lang w:eastAsia="en-US"/>
        </w:rPr>
        <w:t>salas</w:t>
      </w:r>
      <w:r>
        <w:rPr>
          <w:lang w:eastAsia="en-US"/>
        </w:rPr>
        <w:t xml:space="preserve"> cadastrados.</w:t>
      </w:r>
    </w:p>
    <w:p w:rsidR="005D24C8" w:rsidRPr="005D24C8" w:rsidRDefault="005D24C8" w:rsidP="005D24C8">
      <w:pPr>
        <w:rPr>
          <w:lang w:eastAsia="en-US"/>
        </w:rPr>
      </w:pPr>
    </w:p>
    <w:p w:rsidR="00495BF5" w:rsidRDefault="005D24C8" w:rsidP="00495BF5">
      <w:pPr>
        <w:pStyle w:val="Ttulo2"/>
      </w:pPr>
      <w:bookmarkStart w:id="236" w:name="_Toc499559062"/>
      <w:r>
        <w:lastRenderedPageBreak/>
        <w:t>Sistema Desconectado</w:t>
      </w:r>
      <w:bookmarkEnd w:id="236"/>
    </w:p>
    <w:p w:rsidR="005D24C8" w:rsidRPr="005D24C8" w:rsidRDefault="009018C0" w:rsidP="005D24C8">
      <w:pPr>
        <w:rPr>
          <w:lang w:eastAsia="en-US"/>
        </w:rPr>
      </w:pPr>
      <w:r>
        <w:rPr>
          <w:lang w:eastAsia="en-US"/>
        </w:rPr>
        <w:t xml:space="preserve">Para realização do fluxo básico deste caso de uso, o sistema não pode estar com um usuário </w:t>
      </w:r>
      <w:proofErr w:type="spellStart"/>
      <w:r>
        <w:rPr>
          <w:lang w:eastAsia="en-US"/>
        </w:rPr>
        <w:t>deslogado</w:t>
      </w:r>
      <w:proofErr w:type="spellEnd"/>
      <w:r>
        <w:rPr>
          <w:lang w:eastAsia="en-US"/>
        </w:rPr>
        <w:t xml:space="preserve"> no momento, impossibilitando assim o acesso a página especifica de listagem, para procurar a </w:t>
      </w:r>
      <w:r>
        <w:rPr>
          <w:lang w:eastAsia="en-US"/>
        </w:rPr>
        <w:t>sala</w:t>
      </w:r>
      <w:r>
        <w:rPr>
          <w:lang w:eastAsia="en-US"/>
        </w:rPr>
        <w:t xml:space="preserve"> quando assim desejar.</w:t>
      </w:r>
    </w:p>
    <w:p w:rsidR="00761498" w:rsidRDefault="00761498">
      <w:pPr>
        <w:pStyle w:val="Ttulo1"/>
      </w:pPr>
      <w:bookmarkStart w:id="237" w:name="_Toc499559063"/>
      <w:r>
        <w:t>pós-condições</w:t>
      </w:r>
      <w:bookmarkEnd w:id="237"/>
    </w:p>
    <w:p w:rsidR="00761498" w:rsidRDefault="00761498">
      <w:pPr>
        <w:pStyle w:val="Ttulo2"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238" w:name="_Toc499559064"/>
      <w:r w:rsidR="005D24C8">
        <w:t>Tipo de Acesso</w:t>
      </w:r>
      <w:bookmarkEnd w:id="238"/>
    </w:p>
    <w:p w:rsidR="005D24C8" w:rsidRPr="005D24C8" w:rsidRDefault="009018C0" w:rsidP="005D24C8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Todo usuário terá acesso a busca de salas, seja por nome ou código.</w:t>
      </w:r>
      <w:bookmarkStart w:id="239" w:name="_GoBack"/>
      <w:bookmarkEnd w:id="239"/>
    </w:p>
    <w:p w:rsidR="00761498" w:rsidRDefault="00761498">
      <w:pPr>
        <w:pStyle w:val="Ttulo1"/>
      </w:pPr>
      <w:bookmarkStart w:id="240" w:name="_Toc499559065"/>
      <w:r>
        <w:t>Pontos de Extensão</w:t>
      </w:r>
      <w:bookmarkEnd w:id="240"/>
    </w:p>
    <w:p w:rsidR="0076149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p w:rsidR="00761498" w:rsidRDefault="00761498">
      <w:pPr>
        <w:pStyle w:val="Ttulo1"/>
      </w:pPr>
      <w:bookmarkStart w:id="241" w:name="_Toc499559066"/>
      <w:r>
        <w:t>oBservações</w:t>
      </w:r>
      <w:bookmarkEnd w:id="241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sectPr w:rsidR="005D24C8" w:rsidRPr="005D24C8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CCC" w:rsidRDefault="00C54CCC">
      <w:r>
        <w:separator/>
      </w:r>
    </w:p>
  </w:endnote>
  <w:endnote w:type="continuationSeparator" w:id="0">
    <w:p w:rsidR="00C54CCC" w:rsidRDefault="00C5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498" w:rsidRDefault="00761498">
    <w:pPr>
      <w:pStyle w:val="Rodap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54"/>
      <w:gridCol w:w="1692"/>
      <w:gridCol w:w="1692"/>
    </w:tblGrid>
    <w:tr w:rsidR="00761498" w:rsidTr="00756D4D">
      <w:trPr>
        <w:cantSplit/>
      </w:trPr>
      <w:tc>
        <w:tcPr>
          <w:tcW w:w="3244" w:type="pct"/>
        </w:tcPr>
        <w:p w:rsidR="001B2020" w:rsidRDefault="001B2020">
          <w:pPr>
            <w:pStyle w:val="Rodap"/>
            <w:jc w:val="left"/>
          </w:pPr>
          <w:proofErr w:type="spellStart"/>
          <w:r>
            <w:t>SisPAT</w:t>
          </w:r>
          <w:proofErr w:type="spellEnd"/>
          <w:r>
            <w:t xml:space="preserve"> – Sistema de Patrimônio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Rodap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Rodap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018C0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 w:rsidR="00C54CCC">
            <w:fldChar w:fldCharType="begin"/>
          </w:r>
          <w:r w:rsidR="00C54CCC">
            <w:instrText xml:space="preserve"> NUMPAGES </w:instrText>
          </w:r>
          <w:r w:rsidR="00C54CCC">
            <w:fldChar w:fldCharType="separate"/>
          </w:r>
          <w:r w:rsidR="009018C0">
            <w:rPr>
              <w:noProof/>
            </w:rPr>
            <w:t>5</w:t>
          </w:r>
          <w:r w:rsidR="00C54CCC">
            <w:rPr>
              <w:noProof/>
            </w:rPr>
            <w:fldChar w:fldCharType="end"/>
          </w:r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CCC" w:rsidRDefault="00C54CCC">
      <w:r>
        <w:separator/>
      </w:r>
    </w:p>
  </w:footnote>
  <w:footnote w:type="continuationSeparator" w:id="0">
    <w:p w:rsidR="00C54CCC" w:rsidRDefault="00C54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9"/>
      <w:gridCol w:w="6783"/>
      <w:gridCol w:w="1426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C87D8A"/>
    <w:multiLevelType w:val="hybridMultilevel"/>
    <w:tmpl w:val="3258C12A"/>
    <w:lvl w:ilvl="0" w:tplc="A4908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1B779F3"/>
    <w:multiLevelType w:val="hybridMultilevel"/>
    <w:tmpl w:val="5CF6A544"/>
    <w:lvl w:ilvl="0" w:tplc="2A9850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451"/>
    <w:rsid w:val="000168C2"/>
    <w:rsid w:val="00017A6F"/>
    <w:rsid w:val="00021B46"/>
    <w:rsid w:val="000B3A3F"/>
    <w:rsid w:val="00103F29"/>
    <w:rsid w:val="0012137F"/>
    <w:rsid w:val="00132C15"/>
    <w:rsid w:val="0014616F"/>
    <w:rsid w:val="0016139B"/>
    <w:rsid w:val="001B2020"/>
    <w:rsid w:val="001F492D"/>
    <w:rsid w:val="00233217"/>
    <w:rsid w:val="00244CAF"/>
    <w:rsid w:val="002B7B8D"/>
    <w:rsid w:val="00365C8D"/>
    <w:rsid w:val="00370B55"/>
    <w:rsid w:val="003D213A"/>
    <w:rsid w:val="004661C5"/>
    <w:rsid w:val="00495BF5"/>
    <w:rsid w:val="00510A60"/>
    <w:rsid w:val="00535F9E"/>
    <w:rsid w:val="005D24C8"/>
    <w:rsid w:val="00602E30"/>
    <w:rsid w:val="0062404A"/>
    <w:rsid w:val="00681521"/>
    <w:rsid w:val="006F12BE"/>
    <w:rsid w:val="00756D4D"/>
    <w:rsid w:val="00761498"/>
    <w:rsid w:val="007B5368"/>
    <w:rsid w:val="007C3FE2"/>
    <w:rsid w:val="00802008"/>
    <w:rsid w:val="008323A5"/>
    <w:rsid w:val="008953A3"/>
    <w:rsid w:val="008957DB"/>
    <w:rsid w:val="009018C0"/>
    <w:rsid w:val="00931451"/>
    <w:rsid w:val="00963D64"/>
    <w:rsid w:val="009E2259"/>
    <w:rsid w:val="00A2688F"/>
    <w:rsid w:val="00A879EE"/>
    <w:rsid w:val="00AD2FE9"/>
    <w:rsid w:val="00AF43A2"/>
    <w:rsid w:val="00B47BFA"/>
    <w:rsid w:val="00B619C0"/>
    <w:rsid w:val="00BB57D1"/>
    <w:rsid w:val="00BC45A2"/>
    <w:rsid w:val="00C301BE"/>
    <w:rsid w:val="00C5172E"/>
    <w:rsid w:val="00C54CCC"/>
    <w:rsid w:val="00D13BA0"/>
    <w:rsid w:val="00DC7DBB"/>
    <w:rsid w:val="00DE05DC"/>
    <w:rsid w:val="00E325B8"/>
    <w:rsid w:val="00E73E55"/>
    <w:rsid w:val="00E837B4"/>
    <w:rsid w:val="00EB5FF8"/>
    <w:rsid w:val="00F5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DE4BA"/>
  <w15:docId w15:val="{ED2B5C17-CF83-43A5-A3FE-6166FCF4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Nmerodepgina">
    <w:name w:val="page number"/>
    <w:basedOn w:val="Fontepargpadro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Textodebalo">
    <w:name w:val="Balloon Text"/>
    <w:basedOn w:val="Normal"/>
    <w:link w:val="TextodebaloChar"/>
    <w:rsid w:val="008953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953A3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11</TotalTime>
  <Pages>5</Pages>
  <Words>496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3171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Felipe Guimarães</cp:lastModifiedBy>
  <cp:revision>4</cp:revision>
  <cp:lastPrinted>2005-05-05T18:34:00Z</cp:lastPrinted>
  <dcterms:created xsi:type="dcterms:W3CDTF">2017-11-29T04:03:00Z</dcterms:created>
  <dcterms:modified xsi:type="dcterms:W3CDTF">2017-11-29T05:11:00Z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