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54FE" w:rsidRPr="00AC1BD9" w:rsidRDefault="00A854FE" w:rsidP="00A854FE"/>
    <w:p w:rsidR="00A854FE" w:rsidRDefault="00A854FE" w:rsidP="00A854FE">
      <w:pPr>
        <w:rPr>
          <w:lang w:val="en-GB"/>
        </w:rPr>
      </w:pPr>
    </w:p>
    <w:p w:rsidR="00A854FE" w:rsidRDefault="00A854FE" w:rsidP="00A854FE">
      <w:pPr>
        <w:rPr>
          <w:lang w:val="en-GB"/>
        </w:rPr>
      </w:pPr>
    </w:p>
    <w:p w:rsidR="00A854FE" w:rsidRDefault="00A854FE" w:rsidP="00A854FE">
      <w:pPr>
        <w:rPr>
          <w:lang w:val="en-GB"/>
        </w:rPr>
      </w:pPr>
    </w:p>
    <w:p w:rsidR="00A854FE" w:rsidRPr="003265B5" w:rsidRDefault="00A854FE" w:rsidP="00A854FE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A854FE" w:rsidRPr="003265B5" w:rsidTr="003A6EEC">
        <w:trPr>
          <w:trHeight w:val="2663"/>
        </w:trPr>
        <w:tc>
          <w:tcPr>
            <w:tcW w:w="8036" w:type="dxa"/>
          </w:tcPr>
          <w:p w:rsidR="00C63430" w:rsidRDefault="00C63430" w:rsidP="00332AA0">
            <w:pPr>
              <w:pStyle w:val="PORTTITPORTADA"/>
              <w:rPr>
                <w:lang w:val="pt-BR"/>
              </w:rPr>
            </w:pPr>
          </w:p>
          <w:p w:rsidR="00A854FE" w:rsidRPr="003265B5" w:rsidRDefault="00332AA0" w:rsidP="00332AA0">
            <w:pPr>
              <w:pStyle w:val="PORTTITPORTADA"/>
              <w:rPr>
                <w:lang w:val="pt-BR"/>
              </w:rPr>
            </w:pPr>
            <w:r>
              <w:rPr>
                <w:lang w:val="pt-BR"/>
              </w:rPr>
              <w:t>DICIONÁRIO</w:t>
            </w:r>
          </w:p>
        </w:tc>
      </w:tr>
      <w:tr w:rsidR="00A854FE" w:rsidRPr="003265B5" w:rsidTr="003A6EEC">
        <w:trPr>
          <w:trHeight w:val="1237"/>
        </w:trPr>
        <w:tc>
          <w:tcPr>
            <w:tcW w:w="8036" w:type="dxa"/>
          </w:tcPr>
          <w:p w:rsidR="00A854FE" w:rsidRPr="003265B5" w:rsidRDefault="00332AA0" w:rsidP="00332AA0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Dicionário de Dados</w:t>
            </w:r>
          </w:p>
        </w:tc>
      </w:tr>
      <w:tr w:rsidR="00C63430" w:rsidRPr="003265B5" w:rsidTr="003A6EEC">
        <w:trPr>
          <w:trHeight w:val="358"/>
        </w:trPr>
        <w:tc>
          <w:tcPr>
            <w:tcW w:w="8036" w:type="dxa"/>
          </w:tcPr>
          <w:p w:rsidR="00C63430" w:rsidRPr="003265B5" w:rsidRDefault="00C63430" w:rsidP="00C63430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>SisPAT</w:t>
            </w:r>
            <w:r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C63430" w:rsidRPr="003265B5" w:rsidTr="003A6EEC">
        <w:trPr>
          <w:trHeight w:val="596"/>
        </w:trPr>
        <w:tc>
          <w:tcPr>
            <w:tcW w:w="8036" w:type="dxa"/>
          </w:tcPr>
          <w:p w:rsidR="00C63430" w:rsidRPr="003265B5" w:rsidRDefault="00C63430" w:rsidP="00C63430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Versão 1.0</w:t>
            </w:r>
          </w:p>
          <w:p w:rsidR="00C63430" w:rsidRDefault="00C63430" w:rsidP="00C63430">
            <w:pPr>
              <w:ind w:left="378"/>
              <w:rPr>
                <w:color w:val="5A5A5A"/>
              </w:rPr>
            </w:pPr>
          </w:p>
          <w:p w:rsidR="00C63430" w:rsidRDefault="00C63430" w:rsidP="00C63430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Gestor do Projeto: Samir Josué</w:t>
            </w:r>
          </w:p>
          <w:p w:rsidR="00C63430" w:rsidRDefault="00C63430" w:rsidP="00C63430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C63430" w:rsidRPr="003265B5" w:rsidRDefault="00C63430" w:rsidP="00C63430">
            <w:pPr>
              <w:ind w:left="378"/>
              <w:rPr>
                <w:color w:val="5A5A5A"/>
              </w:rPr>
            </w:pPr>
          </w:p>
        </w:tc>
      </w:tr>
    </w:tbl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3265B5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Pr="00974DBB" w:rsidRDefault="00A854FE" w:rsidP="00A854FE"/>
    <w:p w:rsidR="00A854FE" w:rsidRDefault="00A854FE" w:rsidP="00A854FE"/>
    <w:p w:rsidR="00A854FE" w:rsidRPr="00974DBB" w:rsidRDefault="00A854FE" w:rsidP="00A854FE">
      <w:pPr>
        <w:tabs>
          <w:tab w:val="left" w:pos="6645"/>
        </w:tabs>
        <w:sectPr w:rsidR="00A854FE" w:rsidRPr="00974DBB" w:rsidSect="003A6EEC">
          <w:headerReference w:type="even" r:id="rId10"/>
          <w:headerReference w:type="default" r:id="rId11"/>
          <w:footerReference w:type="even" r:id="rId12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A854FE" w:rsidRPr="003265B5" w:rsidRDefault="00A854FE" w:rsidP="00A854FE">
      <w:pPr>
        <w:rPr>
          <w:u w:val="single"/>
        </w:rPr>
      </w:pPr>
    </w:p>
    <w:p w:rsidR="003B03D6" w:rsidRDefault="003B03D6">
      <w:pPr>
        <w:pStyle w:val="Title"/>
        <w:jc w:val="center"/>
      </w:pPr>
      <w:r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3B03D6">
        <w:trPr>
          <w:trHeight w:val="284"/>
        </w:trPr>
        <w:tc>
          <w:tcPr>
            <w:tcW w:w="1550" w:type="dxa"/>
            <w:shd w:val="clear" w:color="auto" w:fill="C0C0C0"/>
          </w:tcPr>
          <w:p w:rsidR="003B03D6" w:rsidRDefault="003B03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shd w:val="clear" w:color="auto" w:fill="C0C0C0"/>
          </w:tcPr>
          <w:p w:rsidR="003B03D6" w:rsidRDefault="003B03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shd w:val="clear" w:color="auto" w:fill="C0C0C0"/>
          </w:tcPr>
          <w:p w:rsidR="003B03D6" w:rsidRDefault="003B03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shd w:val="clear" w:color="auto" w:fill="C0C0C0"/>
          </w:tcPr>
          <w:p w:rsidR="003B03D6" w:rsidRDefault="003B03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B03D6">
        <w:trPr>
          <w:trHeight w:val="284"/>
        </w:trPr>
        <w:tc>
          <w:tcPr>
            <w:tcW w:w="1550" w:type="dxa"/>
          </w:tcPr>
          <w:p w:rsidR="003B03D6" w:rsidRDefault="003B03D6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  <w:p w:rsidR="003B03D6" w:rsidRDefault="003B03D6">
            <w:pPr>
              <w:pStyle w:val="Instruo"/>
              <w:rPr>
                <w:lang w:val="es-ES_tradnl"/>
              </w:rPr>
            </w:pPr>
          </w:p>
        </w:tc>
        <w:tc>
          <w:tcPr>
            <w:tcW w:w="1080" w:type="dxa"/>
          </w:tcPr>
          <w:p w:rsidR="003B03D6" w:rsidRDefault="003B03D6">
            <w:pPr>
              <w:pStyle w:val="Instruo"/>
              <w:jc w:val="center"/>
            </w:pPr>
            <w:r>
              <w:t>[X]</w:t>
            </w:r>
          </w:p>
        </w:tc>
        <w:tc>
          <w:tcPr>
            <w:tcW w:w="4680" w:type="dxa"/>
          </w:tcPr>
          <w:p w:rsidR="003B03D6" w:rsidRDefault="003B03D6">
            <w:pPr>
              <w:pStyle w:val="Instruo"/>
            </w:pPr>
            <w:r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3B03D6" w:rsidRDefault="003B03D6">
            <w:pPr>
              <w:pStyle w:val="Instruo"/>
            </w:pPr>
            <w:r>
              <w:t>[Nome completo do autor]</w:t>
            </w:r>
          </w:p>
        </w:tc>
      </w:tr>
      <w:tr w:rsidR="003B03D6">
        <w:trPr>
          <w:trHeight w:val="284"/>
        </w:trPr>
        <w:tc>
          <w:tcPr>
            <w:tcW w:w="1550" w:type="dxa"/>
          </w:tcPr>
          <w:p w:rsidR="003B03D6" w:rsidRDefault="003B03D6">
            <w:pPr>
              <w:jc w:val="left"/>
            </w:pPr>
          </w:p>
        </w:tc>
        <w:tc>
          <w:tcPr>
            <w:tcW w:w="1080" w:type="dxa"/>
          </w:tcPr>
          <w:p w:rsidR="003B03D6" w:rsidRDefault="003B03D6">
            <w:pPr>
              <w:jc w:val="left"/>
            </w:pPr>
          </w:p>
        </w:tc>
        <w:tc>
          <w:tcPr>
            <w:tcW w:w="4680" w:type="dxa"/>
          </w:tcPr>
          <w:p w:rsidR="003B03D6" w:rsidRDefault="003B03D6">
            <w:pPr>
              <w:jc w:val="left"/>
            </w:pPr>
          </w:p>
        </w:tc>
        <w:tc>
          <w:tcPr>
            <w:tcW w:w="2410" w:type="dxa"/>
          </w:tcPr>
          <w:p w:rsidR="003B03D6" w:rsidRDefault="003B03D6">
            <w:pPr>
              <w:jc w:val="left"/>
            </w:pPr>
          </w:p>
        </w:tc>
      </w:tr>
      <w:tr w:rsidR="003B03D6">
        <w:trPr>
          <w:trHeight w:val="284"/>
        </w:trPr>
        <w:tc>
          <w:tcPr>
            <w:tcW w:w="1550" w:type="dxa"/>
          </w:tcPr>
          <w:p w:rsidR="003B03D6" w:rsidRDefault="003B03D6">
            <w:pPr>
              <w:jc w:val="left"/>
            </w:pPr>
          </w:p>
        </w:tc>
        <w:tc>
          <w:tcPr>
            <w:tcW w:w="1080" w:type="dxa"/>
          </w:tcPr>
          <w:p w:rsidR="003B03D6" w:rsidRDefault="003B03D6">
            <w:pPr>
              <w:jc w:val="left"/>
            </w:pPr>
          </w:p>
        </w:tc>
        <w:tc>
          <w:tcPr>
            <w:tcW w:w="4680" w:type="dxa"/>
          </w:tcPr>
          <w:p w:rsidR="003B03D6" w:rsidRDefault="003B03D6">
            <w:pPr>
              <w:jc w:val="left"/>
            </w:pPr>
          </w:p>
        </w:tc>
        <w:tc>
          <w:tcPr>
            <w:tcW w:w="2410" w:type="dxa"/>
          </w:tcPr>
          <w:p w:rsidR="003B03D6" w:rsidRDefault="003B03D6">
            <w:pPr>
              <w:jc w:val="left"/>
            </w:pPr>
          </w:p>
        </w:tc>
      </w:tr>
    </w:tbl>
    <w:p w:rsidR="003B03D6" w:rsidRDefault="003B03D6"/>
    <w:p w:rsidR="003B03D6" w:rsidRDefault="003B03D6">
      <w:pPr>
        <w:pStyle w:val="Title"/>
        <w:jc w:val="center"/>
        <w:rPr>
          <w:sz w:val="24"/>
          <w:szCs w:val="24"/>
        </w:rPr>
      </w:pPr>
      <w:r>
        <w:br w:type="page"/>
      </w:r>
      <w:r w:rsidRPr="002D677A">
        <w:rPr>
          <w:sz w:val="24"/>
          <w:szCs w:val="24"/>
        </w:rPr>
        <w:lastRenderedPageBreak/>
        <w:t>SUMÁRIO</w:t>
      </w:r>
    </w:p>
    <w:p w:rsidR="002D677A" w:rsidRPr="002D677A" w:rsidRDefault="002D677A" w:rsidP="002D677A">
      <w:pPr>
        <w:rPr>
          <w:lang w:eastAsia="en-US"/>
        </w:rPr>
      </w:pPr>
    </w:p>
    <w:p w:rsidR="004C3C34" w:rsidRDefault="003B03D6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339448650" w:history="1">
        <w:r w:rsidR="004C3C34" w:rsidRPr="00646958">
          <w:rPr>
            <w:rStyle w:val="Hyperlink"/>
          </w:rPr>
          <w:t>1. Introdução</w:t>
        </w:r>
        <w:r w:rsidR="004C3C34">
          <w:rPr>
            <w:webHidden/>
          </w:rPr>
          <w:tab/>
        </w:r>
        <w:r w:rsidR="004C3C34">
          <w:rPr>
            <w:webHidden/>
          </w:rPr>
          <w:fldChar w:fldCharType="begin"/>
        </w:r>
        <w:r w:rsidR="004C3C34">
          <w:rPr>
            <w:webHidden/>
          </w:rPr>
          <w:instrText xml:space="preserve"> PAGEREF _Toc339448650 \h </w:instrText>
        </w:r>
        <w:r w:rsidR="004C3C34">
          <w:rPr>
            <w:webHidden/>
          </w:rPr>
        </w:r>
        <w:r w:rsidR="004C3C34">
          <w:rPr>
            <w:webHidden/>
          </w:rPr>
          <w:fldChar w:fldCharType="separate"/>
        </w:r>
        <w:r w:rsidR="004C3C34">
          <w:rPr>
            <w:webHidden/>
          </w:rPr>
          <w:t>4</w:t>
        </w:r>
        <w:r w:rsidR="004C3C34">
          <w:rPr>
            <w:webHidden/>
          </w:rPr>
          <w:fldChar w:fldCharType="end"/>
        </w:r>
      </w:hyperlink>
    </w:p>
    <w:p w:rsidR="004C3C34" w:rsidRDefault="00006BBD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39448651" w:history="1">
        <w:r w:rsidR="004C3C34" w:rsidRPr="00646958">
          <w:rPr>
            <w:rStyle w:val="Hyperlink"/>
          </w:rPr>
          <w:t>2. LISTA DE ENTIDADES</w:t>
        </w:r>
        <w:r w:rsidR="004C3C34">
          <w:rPr>
            <w:webHidden/>
          </w:rPr>
          <w:tab/>
        </w:r>
        <w:r w:rsidR="004C3C34">
          <w:rPr>
            <w:webHidden/>
          </w:rPr>
          <w:fldChar w:fldCharType="begin"/>
        </w:r>
        <w:r w:rsidR="004C3C34">
          <w:rPr>
            <w:webHidden/>
          </w:rPr>
          <w:instrText xml:space="preserve"> PAGEREF _Toc339448651 \h </w:instrText>
        </w:r>
        <w:r w:rsidR="004C3C34">
          <w:rPr>
            <w:webHidden/>
          </w:rPr>
        </w:r>
        <w:r w:rsidR="004C3C34">
          <w:rPr>
            <w:webHidden/>
          </w:rPr>
          <w:fldChar w:fldCharType="separate"/>
        </w:r>
        <w:r w:rsidR="004C3C34">
          <w:rPr>
            <w:webHidden/>
          </w:rPr>
          <w:t>4</w:t>
        </w:r>
        <w:r w:rsidR="004C3C34">
          <w:rPr>
            <w:webHidden/>
          </w:rPr>
          <w:fldChar w:fldCharType="end"/>
        </w:r>
      </w:hyperlink>
    </w:p>
    <w:p w:rsidR="004C3C34" w:rsidRDefault="00006BBD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39448652" w:history="1">
        <w:r w:rsidR="004C3C34" w:rsidRPr="00646958">
          <w:rPr>
            <w:rStyle w:val="Hyperlink"/>
          </w:rPr>
          <w:t>2.1. Detalhamento de Entidades</w:t>
        </w:r>
        <w:r w:rsidR="004C3C34">
          <w:rPr>
            <w:webHidden/>
          </w:rPr>
          <w:tab/>
        </w:r>
        <w:r w:rsidR="004C3C34">
          <w:rPr>
            <w:webHidden/>
          </w:rPr>
          <w:fldChar w:fldCharType="begin"/>
        </w:r>
        <w:r w:rsidR="004C3C34">
          <w:rPr>
            <w:webHidden/>
          </w:rPr>
          <w:instrText xml:space="preserve"> PAGEREF _Toc339448652 \h </w:instrText>
        </w:r>
        <w:r w:rsidR="004C3C34">
          <w:rPr>
            <w:webHidden/>
          </w:rPr>
        </w:r>
        <w:r w:rsidR="004C3C34">
          <w:rPr>
            <w:webHidden/>
          </w:rPr>
          <w:fldChar w:fldCharType="separate"/>
        </w:r>
        <w:r w:rsidR="004C3C34">
          <w:rPr>
            <w:webHidden/>
          </w:rPr>
          <w:t>4</w:t>
        </w:r>
        <w:r w:rsidR="004C3C34">
          <w:rPr>
            <w:webHidden/>
          </w:rPr>
          <w:fldChar w:fldCharType="end"/>
        </w:r>
      </w:hyperlink>
    </w:p>
    <w:p w:rsidR="003B03D6" w:rsidRDefault="003B03D6">
      <w:pPr>
        <w:spacing w:before="120" w:after="120"/>
      </w:pPr>
      <w:r>
        <w:fldChar w:fldCharType="end"/>
      </w:r>
      <w:r>
        <w:t xml:space="preserve"> </w:t>
      </w:r>
    </w:p>
    <w:p w:rsidR="00C63430" w:rsidRDefault="003B03D6" w:rsidP="00C63430">
      <w:pPr>
        <w:pStyle w:val="Heading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33944865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>
        <w:lastRenderedPageBreak/>
        <w:t>Introdução</w:t>
      </w:r>
      <w:bookmarkStart w:id="226" w:name="_Toc339448651"/>
      <w:bookmarkEnd w:id="225"/>
    </w:p>
    <w:p w:rsidR="00C63430" w:rsidRPr="00C63430" w:rsidRDefault="00C63430" w:rsidP="00C63430">
      <w:pPr>
        <w:pStyle w:val="Instruo"/>
        <w:ind w:firstLine="708"/>
        <w:jc w:val="both"/>
        <w:rPr>
          <w:i w:val="0"/>
          <w:color w:val="auto"/>
          <w:sz w:val="22"/>
          <w:szCs w:val="22"/>
        </w:rPr>
      </w:pPr>
      <w:r w:rsidRPr="00C63430">
        <w:rPr>
          <w:i w:val="0"/>
          <w:color w:val="auto"/>
          <w:sz w:val="22"/>
          <w:szCs w:val="22"/>
        </w:rPr>
        <w:t xml:space="preserve">O presente documento tem como objetivo detalhar </w:t>
      </w:r>
      <w:r>
        <w:rPr>
          <w:i w:val="0"/>
          <w:color w:val="auto"/>
          <w:sz w:val="22"/>
          <w:szCs w:val="22"/>
        </w:rPr>
        <w:t>a estrutura e tipos de dados utilizados na construção do banco de dados que armazenará os dados do sistema, sendo assim este documento contém: lista de entidades, detalhamentos de campos (nome, tipo, obrigatório ou não).</w:t>
      </w:r>
    </w:p>
    <w:p w:rsidR="003B03D6" w:rsidRPr="00C63430" w:rsidRDefault="00176717" w:rsidP="00C63430">
      <w:pPr>
        <w:pStyle w:val="Heading1"/>
      </w:pPr>
      <w:r>
        <w:t>LISTA DE ENTIDADES</w:t>
      </w:r>
      <w:bookmarkEnd w:id="226"/>
    </w:p>
    <w:p w:rsidR="00C57591" w:rsidRPr="00C57591" w:rsidRDefault="00C57591" w:rsidP="00C57591">
      <w:pPr>
        <w:rPr>
          <w:lang w:val="pt-PT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335"/>
      </w:tblGrid>
      <w:tr w:rsidR="000D0FDF" w:rsidTr="008C78E4">
        <w:trPr>
          <w:trHeight w:val="454"/>
        </w:trPr>
        <w:tc>
          <w:tcPr>
            <w:tcW w:w="2480" w:type="dxa"/>
            <w:shd w:val="clear" w:color="auto" w:fill="E0E0E0"/>
            <w:vAlign w:val="center"/>
          </w:tcPr>
          <w:p w:rsidR="000D0FDF" w:rsidRPr="00BE4723" w:rsidRDefault="00176717" w:rsidP="008C78E4">
            <w:pPr>
              <w:jc w:val="center"/>
              <w:rPr>
                <w:b/>
                <w:bCs/>
                <w:sz w:val="22"/>
                <w:szCs w:val="22"/>
                <w:lang w:val="pt-PT"/>
              </w:rPr>
            </w:pPr>
            <w:r w:rsidRPr="00BE4723">
              <w:rPr>
                <w:b/>
                <w:bCs/>
                <w:sz w:val="22"/>
                <w:szCs w:val="22"/>
                <w:lang w:val="pt-PT"/>
              </w:rPr>
              <w:t>Nome</w:t>
            </w:r>
          </w:p>
        </w:tc>
        <w:tc>
          <w:tcPr>
            <w:tcW w:w="7335" w:type="dxa"/>
            <w:shd w:val="clear" w:color="auto" w:fill="E0E0E0"/>
            <w:vAlign w:val="center"/>
          </w:tcPr>
          <w:p w:rsidR="000D0FDF" w:rsidRPr="00BE4723" w:rsidRDefault="00176717" w:rsidP="008C78E4">
            <w:pPr>
              <w:jc w:val="center"/>
              <w:rPr>
                <w:b/>
                <w:bCs/>
                <w:sz w:val="22"/>
                <w:szCs w:val="22"/>
                <w:lang w:val="pt-PT"/>
              </w:rPr>
            </w:pPr>
            <w:r w:rsidRPr="00BE4723">
              <w:rPr>
                <w:b/>
                <w:bCs/>
                <w:sz w:val="22"/>
                <w:szCs w:val="22"/>
                <w:lang w:val="pt-PT"/>
              </w:rPr>
              <w:t>Definição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2607B0" w:rsidRDefault="00C554B0" w:rsidP="00C554B0">
            <w:pPr>
              <w:jc w:val="left"/>
              <w:rPr>
                <w:b/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t>Predios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Prédios existentes na instituição utilizados para identificar a localização do bem.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Sala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Salas constantes em cada prédio, usado para identificação de alocação do bem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Setores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Setores da instituição, cada um com um responsável, para identificação de alocação do bem.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Cursos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 xml:space="preserve">Cursos oferecidos pela Unidade 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Grupos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Grupos de bens permanentes, constando informações que os classifiquem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Subgrupos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 xml:space="preserve">Melhor detalhamento dos grupos, inserindo informações como Marca, Modelo, Capacidade e demais </w:t>
            </w:r>
            <w:r w:rsidRPr="00C554B0">
              <w:rPr>
                <w:color w:val="auto"/>
                <w:sz w:val="22"/>
                <w:szCs w:val="22"/>
                <w:lang w:val="pt-PT"/>
              </w:rPr>
              <w:t>características</w:t>
            </w:r>
            <w:r w:rsidRPr="00C554B0">
              <w:rPr>
                <w:color w:val="auto"/>
                <w:sz w:val="22"/>
                <w:szCs w:val="22"/>
                <w:lang w:val="pt-PT"/>
              </w:rPr>
              <w:t xml:space="preserve"> pertinentes para a filtragem por categoria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 xml:space="preserve">Solicitação de </w:t>
            </w:r>
            <w:r>
              <w:rPr>
                <w:sz w:val="22"/>
                <w:szCs w:val="22"/>
              </w:rPr>
              <w:t>A</w:t>
            </w:r>
            <w:r w:rsidRPr="0042735D">
              <w:rPr>
                <w:sz w:val="22"/>
                <w:szCs w:val="22"/>
              </w:rPr>
              <w:t>quisiç</w:t>
            </w:r>
            <w:r>
              <w:rPr>
                <w:sz w:val="22"/>
                <w:szCs w:val="22"/>
              </w:rPr>
              <w:t>ão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Formalização dos pedidos de aquisição de forma sistemática, de materiais ou equipamentos necessários a cada sala, curso ou setor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Solicitação de Aquisição - Subgrupo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Definição mais específica de cada aquisição, com as características dos bens a serem adquiridos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Servidores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Todos os colaboradores, sejam eles usuários ou não do sistema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Usuários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Usuários do sistema.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Departamentos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Departamentos vinculados a cada curso, aos quais podem ser vinculados os bens permanentes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Tipos de usuário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Classificação dos usuários (administrador, comum).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Tipos de Usuário - Usuários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Ligação dos usuários à um tipo de usuário, usado para determinar a hierarquia de uso do sistema.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Módulos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Sistema implementado de forma modular, para a possibilidade de inserção de novas funcionalidades, possivelmente vinculadas ao patrimônio, como por exemplo o departamento financeiro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Permissões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Permissões de acesso às funcionalidades do sistema.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Permissões por Tipos de Usuário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Ligação entre o tipo de usuário e suas permissões de acesso.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Patrimônio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Dados específicos dos bens cadastrados.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Marcas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Marcas dos bens.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t>Motivo de Descarte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Motivos utilizados para descartes de bens.</w:t>
            </w:r>
          </w:p>
        </w:tc>
      </w:tr>
      <w:tr w:rsidR="00C554B0" w:rsidRPr="00111D72" w:rsidTr="00C554B0">
        <w:trPr>
          <w:trHeight w:val="454"/>
        </w:trPr>
        <w:tc>
          <w:tcPr>
            <w:tcW w:w="2480" w:type="dxa"/>
            <w:vAlign w:val="center"/>
          </w:tcPr>
          <w:p w:rsidR="00C554B0" w:rsidRPr="0042735D" w:rsidRDefault="00C554B0" w:rsidP="00C554B0">
            <w:pPr>
              <w:jc w:val="left"/>
              <w:rPr>
                <w:sz w:val="22"/>
                <w:szCs w:val="22"/>
              </w:rPr>
            </w:pPr>
            <w:r w:rsidRPr="0042735D">
              <w:rPr>
                <w:sz w:val="22"/>
                <w:szCs w:val="22"/>
              </w:rPr>
              <w:lastRenderedPageBreak/>
              <w:t>Histórico de Patrimônio - Setor</w:t>
            </w:r>
          </w:p>
        </w:tc>
        <w:tc>
          <w:tcPr>
            <w:tcW w:w="7335" w:type="dxa"/>
            <w:vAlign w:val="center"/>
          </w:tcPr>
          <w:p w:rsidR="00C554B0" w:rsidRPr="00C554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C554B0">
              <w:rPr>
                <w:color w:val="auto"/>
                <w:sz w:val="22"/>
                <w:szCs w:val="22"/>
                <w:lang w:val="pt-PT"/>
              </w:rPr>
              <w:t>Histórico de movimentação de um bem dentro da empresa/instituição.</w:t>
            </w:r>
          </w:p>
        </w:tc>
      </w:tr>
    </w:tbl>
    <w:p w:rsidR="000D0FDF" w:rsidRDefault="000D0FDF" w:rsidP="000D0FDF"/>
    <w:p w:rsidR="00E10ABB" w:rsidRDefault="00E10ABB" w:rsidP="000D0FDF"/>
    <w:p w:rsidR="00E10ABB" w:rsidRDefault="00E10ABB" w:rsidP="000D0FDF"/>
    <w:p w:rsidR="008C78E4" w:rsidRDefault="00DA68C9" w:rsidP="00C04C22">
      <w:pPr>
        <w:pStyle w:val="Heading2"/>
      </w:pPr>
      <w:bookmarkStart w:id="227" w:name="_Toc339448652"/>
      <w:r>
        <w:t>Detalhamento de Entidades</w:t>
      </w:r>
      <w:bookmarkEnd w:id="227"/>
    </w:p>
    <w:p w:rsidR="00E10ABB" w:rsidRPr="00E10ABB" w:rsidRDefault="00E10ABB" w:rsidP="008C78E4">
      <w:pPr>
        <w:rPr>
          <w:i/>
          <w:color w:val="0000FF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6"/>
        <w:gridCol w:w="1229"/>
        <w:gridCol w:w="845"/>
        <w:gridCol w:w="948"/>
      </w:tblGrid>
      <w:tr w:rsidR="002607B0" w:rsidRPr="002607B0" w:rsidTr="00CF323E">
        <w:trPr>
          <w:trHeight w:val="454"/>
        </w:trPr>
        <w:tc>
          <w:tcPr>
            <w:tcW w:w="2480" w:type="dxa"/>
            <w:shd w:val="clear" w:color="auto" w:fill="E0E0E0"/>
            <w:vAlign w:val="center"/>
          </w:tcPr>
          <w:p w:rsidR="008C78E4" w:rsidRPr="002607B0" w:rsidRDefault="008C78E4" w:rsidP="00CF323E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35" w:type="dxa"/>
            <w:gridSpan w:val="4"/>
            <w:shd w:val="clear" w:color="auto" w:fill="E0E0E0"/>
            <w:vAlign w:val="center"/>
          </w:tcPr>
          <w:p w:rsidR="008C78E4" w:rsidRPr="00C554B0" w:rsidRDefault="00BE4723" w:rsidP="00CF323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C554B0">
              <w:rPr>
                <w:b/>
                <w:color w:val="auto"/>
                <w:sz w:val="22"/>
                <w:szCs w:val="22"/>
              </w:rPr>
              <w:t>Prédio</w:t>
            </w:r>
          </w:p>
        </w:tc>
      </w:tr>
      <w:tr w:rsidR="002607B0" w:rsidRPr="002607B0" w:rsidTr="006C09E2">
        <w:trPr>
          <w:trHeight w:val="454"/>
        </w:trPr>
        <w:tc>
          <w:tcPr>
            <w:tcW w:w="2480" w:type="dxa"/>
            <w:vAlign w:val="center"/>
          </w:tcPr>
          <w:p w:rsidR="008C78E4" w:rsidRPr="002607B0" w:rsidRDefault="006C09E2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94" w:type="dxa"/>
            <w:vAlign w:val="center"/>
          </w:tcPr>
          <w:p w:rsidR="008C78E4" w:rsidRPr="002607B0" w:rsidRDefault="006C09E2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134" w:type="dxa"/>
            <w:vAlign w:val="center"/>
          </w:tcPr>
          <w:p w:rsidR="008C78E4" w:rsidRPr="002607B0" w:rsidRDefault="006C09E2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51" w:type="dxa"/>
            <w:vAlign w:val="center"/>
          </w:tcPr>
          <w:p w:rsidR="008C78E4" w:rsidRPr="002607B0" w:rsidRDefault="006C09E2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56" w:type="dxa"/>
            <w:vAlign w:val="center"/>
          </w:tcPr>
          <w:p w:rsidR="008C78E4" w:rsidRPr="002607B0" w:rsidRDefault="006C09E2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2607B0" w:rsidRPr="002607B0" w:rsidTr="006C09E2">
        <w:trPr>
          <w:trHeight w:val="454"/>
        </w:trPr>
        <w:tc>
          <w:tcPr>
            <w:tcW w:w="2480" w:type="dxa"/>
            <w:vAlign w:val="center"/>
          </w:tcPr>
          <w:p w:rsidR="008C78E4" w:rsidRPr="002607B0" w:rsidRDefault="00BE4723" w:rsidP="006C09E2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94" w:type="dxa"/>
            <w:vAlign w:val="center"/>
          </w:tcPr>
          <w:p w:rsidR="008C78E4" w:rsidRPr="002607B0" w:rsidRDefault="006C09E2" w:rsidP="00CF323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</w:t>
            </w:r>
            <w:r w:rsidR="00BE4723" w:rsidRPr="002607B0">
              <w:rPr>
                <w:i w:val="0"/>
                <w:color w:val="auto"/>
                <w:sz w:val="22"/>
                <w:szCs w:val="22"/>
                <w:lang w:val="pt-PT"/>
              </w:rPr>
              <w:t>do lançamento d</w:t>
            </w:r>
            <w:r w:rsidR="002607B0" w:rsidRPr="002607B0">
              <w:rPr>
                <w:i w:val="0"/>
                <w:color w:val="auto"/>
                <w:sz w:val="22"/>
                <w:szCs w:val="22"/>
                <w:lang w:val="pt-PT"/>
              </w:rPr>
              <w:t>e prédios no sistema</w:t>
            </w:r>
          </w:p>
        </w:tc>
        <w:tc>
          <w:tcPr>
            <w:tcW w:w="1134" w:type="dxa"/>
            <w:vAlign w:val="center"/>
          </w:tcPr>
          <w:p w:rsidR="008C78E4" w:rsidRPr="002607B0" w:rsidRDefault="002607B0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51" w:type="dxa"/>
            <w:vAlign w:val="center"/>
          </w:tcPr>
          <w:p w:rsidR="008C78E4" w:rsidRPr="002607B0" w:rsidRDefault="006C09E2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56" w:type="dxa"/>
            <w:vAlign w:val="center"/>
          </w:tcPr>
          <w:p w:rsidR="008C78E4" w:rsidRPr="002607B0" w:rsidRDefault="006C09E2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2607B0" w:rsidRPr="002607B0" w:rsidTr="006C09E2">
        <w:trPr>
          <w:trHeight w:val="454"/>
        </w:trPr>
        <w:tc>
          <w:tcPr>
            <w:tcW w:w="2480" w:type="dxa"/>
            <w:vAlign w:val="center"/>
          </w:tcPr>
          <w:p w:rsidR="008C78E4" w:rsidRPr="002607B0" w:rsidRDefault="00BE4723" w:rsidP="00CF323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94" w:type="dxa"/>
            <w:vAlign w:val="center"/>
          </w:tcPr>
          <w:p w:rsidR="008C78E4" w:rsidRPr="002607B0" w:rsidRDefault="002607B0" w:rsidP="00CF323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Detalhamento textual do prédio</w:t>
            </w:r>
          </w:p>
        </w:tc>
        <w:tc>
          <w:tcPr>
            <w:tcW w:w="1134" w:type="dxa"/>
            <w:vAlign w:val="center"/>
          </w:tcPr>
          <w:p w:rsidR="008C78E4" w:rsidRPr="002607B0" w:rsidRDefault="002607B0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51" w:type="dxa"/>
            <w:vAlign w:val="center"/>
          </w:tcPr>
          <w:p w:rsidR="008C78E4" w:rsidRPr="002607B0" w:rsidRDefault="002607B0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56" w:type="dxa"/>
            <w:vAlign w:val="center"/>
          </w:tcPr>
          <w:p w:rsidR="008C78E4" w:rsidRPr="002607B0" w:rsidRDefault="002607B0" w:rsidP="006C09E2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</w:tbl>
    <w:p w:rsidR="00DA68C9" w:rsidRPr="002607B0" w:rsidRDefault="00DA68C9" w:rsidP="00DA68C9">
      <w:pPr>
        <w:rPr>
          <w:color w:val="auto"/>
          <w:sz w:val="22"/>
          <w:szCs w:val="22"/>
          <w:lang w:val="en-US" w:eastAsia="en-US"/>
        </w:rPr>
      </w:pPr>
    </w:p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2607B0" w:rsidRPr="002607B0" w:rsidTr="00006BBD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2607B0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Sala</w:t>
            </w:r>
          </w:p>
        </w:tc>
      </w:tr>
      <w:tr w:rsidR="002607B0" w:rsidRPr="002607B0" w:rsidTr="00006BBD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salas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Deta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lhamento textual da sala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Ramal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do ramal telefônico da sala 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Prédio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Prédio em que a sala se encontra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2607B0" w:rsidRPr="00006BBD" w:rsidRDefault="002607B0" w:rsidP="002607B0">
      <w:pPr>
        <w:rPr>
          <w:color w:val="auto"/>
          <w:sz w:val="22"/>
          <w:szCs w:val="22"/>
          <w:lang w:eastAsia="en-US"/>
        </w:rPr>
      </w:pPr>
    </w:p>
    <w:p w:rsidR="002607B0" w:rsidRPr="00006BBD" w:rsidRDefault="002607B0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2607B0" w:rsidRPr="002607B0" w:rsidTr="00006BBD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2607B0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Setores</w:t>
            </w:r>
          </w:p>
        </w:tc>
      </w:tr>
      <w:tr w:rsidR="002607B0" w:rsidRPr="002607B0" w:rsidTr="00006BBD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setores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Detalhamento textual do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setor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Sala</w:t>
            </w:r>
          </w:p>
        </w:tc>
        <w:tc>
          <w:tcPr>
            <w:tcW w:w="4338" w:type="dxa"/>
            <w:vAlign w:val="center"/>
          </w:tcPr>
          <w:p w:rsidR="00006BBD" w:rsidRPr="002607B0" w:rsidRDefault="00BD4A59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Identifacor numérico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da s</w:t>
            </w:r>
            <w:r w:rsidR="00006BBD">
              <w:rPr>
                <w:i w:val="0"/>
                <w:color w:val="auto"/>
                <w:sz w:val="22"/>
                <w:szCs w:val="22"/>
                <w:lang w:val="pt-PT"/>
              </w:rPr>
              <w:t>ala em que o setor se encontra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Curso</w:t>
            </w:r>
          </w:p>
        </w:tc>
        <w:tc>
          <w:tcPr>
            <w:tcW w:w="4338" w:type="dxa"/>
            <w:vAlign w:val="center"/>
          </w:tcPr>
          <w:p w:rsidR="00006BBD" w:rsidRPr="002607B0" w:rsidRDefault="00BD4A59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Identifacor numérico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 do c</w:t>
            </w:r>
            <w:r w:rsidR="00006BBD">
              <w:rPr>
                <w:i w:val="0"/>
                <w:color w:val="auto"/>
                <w:sz w:val="22"/>
                <w:szCs w:val="22"/>
                <w:lang w:val="pt-PT"/>
              </w:rPr>
              <w:t>urso alocado para este setor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Servidor</w:t>
            </w:r>
          </w:p>
        </w:tc>
        <w:tc>
          <w:tcPr>
            <w:tcW w:w="4338" w:type="dxa"/>
            <w:vAlign w:val="center"/>
          </w:tcPr>
          <w:p w:rsidR="00006BBD" w:rsidRPr="002607B0" w:rsidRDefault="00BD4A59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Identifacor numérico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do s</w:t>
            </w:r>
            <w:r w:rsidR="00006BBD">
              <w:rPr>
                <w:i w:val="0"/>
                <w:color w:val="auto"/>
                <w:sz w:val="22"/>
                <w:szCs w:val="22"/>
                <w:lang w:val="pt-PT"/>
              </w:rPr>
              <w:t>ervidor responsável pelo setor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2607B0" w:rsidRPr="002607B0" w:rsidTr="00006BBD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2607B0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Cursos</w:t>
            </w:r>
          </w:p>
        </w:tc>
      </w:tr>
      <w:tr w:rsidR="002607B0" w:rsidRPr="002607B0" w:rsidTr="00006BBD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lastRenderedPageBreak/>
              <w:t>Identificador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cursos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Detalhamento textual do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curso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</w:tbl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2607B0" w:rsidRPr="002607B0" w:rsidTr="00006BBD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2607B0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Grupos</w:t>
            </w:r>
          </w:p>
        </w:tc>
      </w:tr>
      <w:tr w:rsidR="002607B0" w:rsidRPr="002607B0" w:rsidTr="00006BBD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grupos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Detalhamento textual do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grupo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</w:tbl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2607B0" w:rsidRPr="002607B0" w:rsidTr="00006BBD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2607B0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Subgrupos</w:t>
            </w:r>
          </w:p>
        </w:tc>
      </w:tr>
      <w:tr w:rsidR="002607B0" w:rsidRPr="002607B0" w:rsidTr="00006BBD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cursos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Detalhamento textual do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curso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006BBD" w:rsidRPr="002607B0" w:rsidTr="00006BBD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Grupo</w:t>
            </w:r>
          </w:p>
        </w:tc>
        <w:tc>
          <w:tcPr>
            <w:tcW w:w="4338" w:type="dxa"/>
            <w:vAlign w:val="center"/>
          </w:tcPr>
          <w:p w:rsidR="00006BBD" w:rsidRPr="002607B0" w:rsidRDefault="00BD4A59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Identifacor numérico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 do g</w:t>
            </w:r>
            <w:r w:rsidR="00006BBD">
              <w:rPr>
                <w:i w:val="0"/>
                <w:color w:val="auto"/>
                <w:sz w:val="22"/>
                <w:szCs w:val="22"/>
                <w:lang w:val="pt-PT"/>
              </w:rPr>
              <w:t>rupo em que o subgrupo faz parte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2607B0" w:rsidRPr="00006BBD" w:rsidRDefault="002607B0" w:rsidP="002607B0">
      <w:pPr>
        <w:rPr>
          <w:color w:val="auto"/>
          <w:sz w:val="22"/>
          <w:szCs w:val="22"/>
          <w:lang w:eastAsia="en-US"/>
        </w:rPr>
      </w:pPr>
    </w:p>
    <w:p w:rsidR="002607B0" w:rsidRPr="00006BBD" w:rsidRDefault="002607B0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2607B0" w:rsidRPr="002607B0" w:rsidTr="00E43E1E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2607B0" w:rsidRPr="00006BBD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006BBD">
              <w:rPr>
                <w:b/>
                <w:sz w:val="22"/>
                <w:szCs w:val="22"/>
              </w:rPr>
              <w:t>Solicitação de Aquisição</w:t>
            </w:r>
          </w:p>
        </w:tc>
      </w:tr>
      <w:tr w:rsidR="002607B0" w:rsidRPr="002607B0" w:rsidTr="00E43E1E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E43E1E" w:rsidRPr="002607B0" w:rsidTr="00E43E1E">
        <w:trPr>
          <w:trHeight w:val="454"/>
        </w:trPr>
        <w:tc>
          <w:tcPr>
            <w:tcW w:w="2457" w:type="dxa"/>
            <w:vAlign w:val="center"/>
          </w:tcPr>
          <w:p w:rsidR="00E43E1E" w:rsidRPr="002607B0" w:rsidRDefault="00E43E1E" w:rsidP="00E43E1E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E43E1E" w:rsidRPr="002607B0" w:rsidRDefault="00E43E1E" w:rsidP="00E43E1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solicitações de aquisições de patrimônio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E43E1E" w:rsidRPr="002607B0" w:rsidTr="00E43E1E">
        <w:trPr>
          <w:trHeight w:val="454"/>
        </w:trPr>
        <w:tc>
          <w:tcPr>
            <w:tcW w:w="2457" w:type="dxa"/>
            <w:vAlign w:val="center"/>
          </w:tcPr>
          <w:p w:rsidR="00E43E1E" w:rsidRPr="002607B0" w:rsidRDefault="00E43E1E" w:rsidP="00E43E1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Data</w:t>
            </w:r>
          </w:p>
        </w:tc>
        <w:tc>
          <w:tcPr>
            <w:tcW w:w="4338" w:type="dxa"/>
            <w:vAlign w:val="center"/>
          </w:tcPr>
          <w:p w:rsidR="00E43E1E" w:rsidRPr="002607B0" w:rsidRDefault="00E43E1E" w:rsidP="00E43E1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Data de solicitação</w:t>
            </w:r>
          </w:p>
        </w:tc>
        <w:tc>
          <w:tcPr>
            <w:tcW w:w="1229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E43E1E" w:rsidRPr="002607B0" w:rsidTr="00E43E1E">
        <w:trPr>
          <w:trHeight w:val="454"/>
        </w:trPr>
        <w:tc>
          <w:tcPr>
            <w:tcW w:w="2457" w:type="dxa"/>
            <w:vAlign w:val="center"/>
          </w:tcPr>
          <w:p w:rsidR="00E43E1E" w:rsidRDefault="00E43E1E" w:rsidP="00E43E1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Status</w:t>
            </w:r>
          </w:p>
        </w:tc>
        <w:tc>
          <w:tcPr>
            <w:tcW w:w="4338" w:type="dxa"/>
            <w:vAlign w:val="center"/>
          </w:tcPr>
          <w:p w:rsidR="00E43E1E" w:rsidRPr="002607B0" w:rsidRDefault="00E43E1E" w:rsidP="00E43E1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Status da solicitação (atendida, cancelada, etc)</w:t>
            </w:r>
          </w:p>
        </w:tc>
        <w:tc>
          <w:tcPr>
            <w:tcW w:w="1229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E43E1E" w:rsidRPr="002607B0" w:rsidTr="00E43E1E">
        <w:trPr>
          <w:trHeight w:val="454"/>
        </w:trPr>
        <w:tc>
          <w:tcPr>
            <w:tcW w:w="2457" w:type="dxa"/>
            <w:vAlign w:val="center"/>
          </w:tcPr>
          <w:p w:rsidR="00E43E1E" w:rsidRDefault="00E43E1E" w:rsidP="00E43E1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Setor</w:t>
            </w:r>
          </w:p>
        </w:tc>
        <w:tc>
          <w:tcPr>
            <w:tcW w:w="4338" w:type="dxa"/>
            <w:vAlign w:val="center"/>
          </w:tcPr>
          <w:p w:rsidR="00E43E1E" w:rsidRPr="002607B0" w:rsidRDefault="00BD4A59" w:rsidP="00E43E1E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Identifacor numérico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 do s</w:t>
            </w:r>
            <w:r w:rsidR="00E43E1E">
              <w:rPr>
                <w:i w:val="0"/>
                <w:color w:val="auto"/>
                <w:sz w:val="22"/>
                <w:szCs w:val="22"/>
                <w:lang w:val="pt-PT"/>
              </w:rPr>
              <w:t>etor solicitante</w:t>
            </w:r>
          </w:p>
        </w:tc>
        <w:tc>
          <w:tcPr>
            <w:tcW w:w="1229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E43E1E" w:rsidRPr="002607B0" w:rsidRDefault="00E43E1E" w:rsidP="00E43E1E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2607B0" w:rsidRPr="00E43E1E" w:rsidRDefault="002607B0" w:rsidP="002607B0">
      <w:pPr>
        <w:rPr>
          <w:color w:val="auto"/>
          <w:sz w:val="22"/>
          <w:szCs w:val="22"/>
          <w:lang w:eastAsia="en-US"/>
        </w:rPr>
      </w:pPr>
    </w:p>
    <w:p w:rsidR="002607B0" w:rsidRPr="00E43E1E" w:rsidRDefault="002607B0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2607B0" w:rsidRPr="002607B0" w:rsidTr="00BD4A59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2607B0" w:rsidRPr="00006BBD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006BBD">
              <w:rPr>
                <w:b/>
                <w:sz w:val="22"/>
                <w:szCs w:val="22"/>
              </w:rPr>
              <w:t>Solicitação de Aquisição - Subgrupo</w:t>
            </w:r>
          </w:p>
        </w:tc>
      </w:tr>
      <w:tr w:rsidR="002607B0" w:rsidRPr="002607B0" w:rsidTr="00BD4A59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2607B0" w:rsidRPr="002607B0" w:rsidTr="00BD4A59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E43E1E" w:rsidP="00006BBD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Solicitação de Aquisição</w:t>
            </w:r>
          </w:p>
        </w:tc>
        <w:tc>
          <w:tcPr>
            <w:tcW w:w="4338" w:type="dxa"/>
            <w:vAlign w:val="center"/>
          </w:tcPr>
          <w:p w:rsidR="002607B0" w:rsidRPr="002607B0" w:rsidRDefault="00BD4A59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Identifacor numérico da solicitação </w:t>
            </w:r>
          </w:p>
        </w:tc>
        <w:tc>
          <w:tcPr>
            <w:tcW w:w="1229" w:type="dxa"/>
            <w:vAlign w:val="center"/>
          </w:tcPr>
          <w:p w:rsidR="002607B0" w:rsidRPr="002607B0" w:rsidRDefault="00BD4A59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2607B0" w:rsidRPr="002607B0" w:rsidRDefault="00BD4A59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2607B0" w:rsidRPr="002607B0" w:rsidRDefault="00BD4A59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  <w:tr w:rsidR="00BD4A59" w:rsidRPr="002607B0" w:rsidTr="00BD4A59">
        <w:trPr>
          <w:trHeight w:val="454"/>
        </w:trPr>
        <w:tc>
          <w:tcPr>
            <w:tcW w:w="2457" w:type="dxa"/>
            <w:vAlign w:val="center"/>
          </w:tcPr>
          <w:p w:rsidR="00BD4A59" w:rsidRPr="002607B0" w:rsidRDefault="00BD4A59" w:rsidP="00BD4A59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Subgrupo</w:t>
            </w:r>
          </w:p>
        </w:tc>
        <w:tc>
          <w:tcPr>
            <w:tcW w:w="4338" w:type="dxa"/>
            <w:vAlign w:val="center"/>
          </w:tcPr>
          <w:p w:rsidR="00BD4A59" w:rsidRPr="002607B0" w:rsidRDefault="00BD4A59" w:rsidP="00BD4A59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Identifacor numérico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do subgrupo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229" w:type="dxa"/>
            <w:vAlign w:val="center"/>
          </w:tcPr>
          <w:p w:rsidR="00BD4A59" w:rsidRPr="002607B0" w:rsidRDefault="00BD4A59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BD4A59" w:rsidRPr="002607B0" w:rsidRDefault="00BD4A59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BD4A59" w:rsidRPr="002607B0" w:rsidRDefault="00BD4A59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p w:rsidR="002607B0" w:rsidRPr="002607B0" w:rsidRDefault="002607B0" w:rsidP="002607B0">
      <w:pPr>
        <w:rPr>
          <w:color w:val="auto"/>
          <w:sz w:val="22"/>
          <w:szCs w:val="22"/>
          <w:lang w:val="en-US"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2607B0" w:rsidRPr="002607B0" w:rsidTr="00BD4A59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lastRenderedPageBreak/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2607B0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Servidores</w:t>
            </w:r>
          </w:p>
        </w:tc>
      </w:tr>
      <w:tr w:rsidR="002607B0" w:rsidRPr="002607B0" w:rsidTr="00BD4A59">
        <w:trPr>
          <w:trHeight w:val="454"/>
        </w:trPr>
        <w:tc>
          <w:tcPr>
            <w:tcW w:w="245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BD4A59" w:rsidRPr="002607B0" w:rsidTr="00BD4A59">
        <w:trPr>
          <w:trHeight w:val="454"/>
        </w:trPr>
        <w:tc>
          <w:tcPr>
            <w:tcW w:w="2457" w:type="dxa"/>
            <w:vAlign w:val="center"/>
          </w:tcPr>
          <w:p w:rsidR="00BD4A59" w:rsidRPr="002607B0" w:rsidRDefault="00BD4A59" w:rsidP="00BD4A59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 w:rsidRPr="002607B0"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BD4A59" w:rsidRPr="002607B0" w:rsidRDefault="00BD4A59" w:rsidP="00BD4A59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servidores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BD4A59" w:rsidRPr="002607B0" w:rsidRDefault="00BD4A59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BD4A59" w:rsidRPr="002607B0" w:rsidRDefault="00BD4A59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BD4A59" w:rsidRPr="002607B0" w:rsidRDefault="00BD4A59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BD4A59" w:rsidRPr="002607B0" w:rsidTr="00BD4A59">
        <w:trPr>
          <w:trHeight w:val="454"/>
        </w:trPr>
        <w:tc>
          <w:tcPr>
            <w:tcW w:w="2457" w:type="dxa"/>
            <w:vAlign w:val="center"/>
          </w:tcPr>
          <w:p w:rsidR="00BD4A59" w:rsidRPr="002607B0" w:rsidRDefault="00BD4A59" w:rsidP="00BD4A59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BD4A59" w:rsidRPr="002607B0" w:rsidRDefault="00BD4A59" w:rsidP="00BD4A59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Nome do servidor</w:t>
            </w:r>
          </w:p>
        </w:tc>
        <w:tc>
          <w:tcPr>
            <w:tcW w:w="1229" w:type="dxa"/>
            <w:vAlign w:val="center"/>
          </w:tcPr>
          <w:p w:rsidR="00BD4A59" w:rsidRPr="002607B0" w:rsidRDefault="00D261E5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BD4A59" w:rsidRPr="002607B0" w:rsidRDefault="00D261E5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BD4A59" w:rsidRPr="002607B0" w:rsidRDefault="00D261E5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D261E5" w:rsidRPr="002607B0" w:rsidTr="00BD4A59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Cargo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Cargo exercido pelo servidor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D261E5" w:rsidRPr="002607B0" w:rsidTr="00BD4A59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Matrícula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Matrícula (identificador único fornecido pela empresa/instituição) do servidor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BD4A59" w:rsidRPr="002607B0" w:rsidTr="00BD4A59">
        <w:trPr>
          <w:trHeight w:val="454"/>
        </w:trPr>
        <w:tc>
          <w:tcPr>
            <w:tcW w:w="2457" w:type="dxa"/>
            <w:vAlign w:val="center"/>
          </w:tcPr>
          <w:p w:rsidR="00BD4A59" w:rsidRPr="002607B0" w:rsidRDefault="00BD4A59" w:rsidP="00BD4A59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Usuário</w:t>
            </w:r>
          </w:p>
        </w:tc>
        <w:tc>
          <w:tcPr>
            <w:tcW w:w="4338" w:type="dxa"/>
            <w:vAlign w:val="center"/>
          </w:tcPr>
          <w:p w:rsidR="00BD4A59" w:rsidRPr="002607B0" w:rsidRDefault="00BD4A59" w:rsidP="00BD4A59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Identificador numérico do usuário ligado ao servidor</w:t>
            </w:r>
          </w:p>
        </w:tc>
        <w:tc>
          <w:tcPr>
            <w:tcW w:w="1229" w:type="dxa"/>
            <w:vAlign w:val="center"/>
          </w:tcPr>
          <w:p w:rsidR="00BD4A59" w:rsidRPr="002607B0" w:rsidRDefault="00D261E5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BD4A59" w:rsidRPr="002607B0" w:rsidRDefault="00D261E5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Não </w:t>
            </w:r>
          </w:p>
        </w:tc>
        <w:tc>
          <w:tcPr>
            <w:tcW w:w="947" w:type="dxa"/>
            <w:vAlign w:val="center"/>
          </w:tcPr>
          <w:p w:rsidR="00BD4A59" w:rsidRPr="002607B0" w:rsidRDefault="00D261E5" w:rsidP="00BD4A59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2607B0" w:rsidRPr="00BD4A59" w:rsidRDefault="002607B0" w:rsidP="002607B0">
      <w:pPr>
        <w:rPr>
          <w:color w:val="auto"/>
          <w:sz w:val="22"/>
          <w:szCs w:val="22"/>
          <w:lang w:eastAsia="en-US"/>
        </w:rPr>
      </w:pPr>
    </w:p>
    <w:p w:rsidR="002607B0" w:rsidRPr="00BD4A59" w:rsidRDefault="002607B0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4333"/>
        <w:gridCol w:w="1229"/>
        <w:gridCol w:w="843"/>
        <w:gridCol w:w="946"/>
      </w:tblGrid>
      <w:tr w:rsidR="002607B0" w:rsidRPr="002607B0" w:rsidTr="002607B0">
        <w:trPr>
          <w:trHeight w:val="454"/>
        </w:trPr>
        <w:tc>
          <w:tcPr>
            <w:tcW w:w="2464" w:type="dxa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1" w:type="dxa"/>
            <w:gridSpan w:val="4"/>
            <w:shd w:val="clear" w:color="auto" w:fill="E0E0E0"/>
            <w:vAlign w:val="center"/>
          </w:tcPr>
          <w:p w:rsidR="002607B0" w:rsidRPr="002607B0" w:rsidRDefault="002607B0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Usuários</w:t>
            </w:r>
          </w:p>
        </w:tc>
      </w:tr>
      <w:tr w:rsidR="002607B0" w:rsidRPr="002607B0" w:rsidTr="002607B0">
        <w:trPr>
          <w:trHeight w:val="454"/>
        </w:trPr>
        <w:tc>
          <w:tcPr>
            <w:tcW w:w="2464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3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3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6" w:type="dxa"/>
            <w:vAlign w:val="center"/>
          </w:tcPr>
          <w:p w:rsidR="002607B0" w:rsidRPr="002607B0" w:rsidRDefault="002607B0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2607B0" w:rsidRPr="002607B0" w:rsidTr="002607B0">
        <w:trPr>
          <w:trHeight w:val="454"/>
        </w:trPr>
        <w:tc>
          <w:tcPr>
            <w:tcW w:w="2464" w:type="dxa"/>
            <w:vAlign w:val="center"/>
          </w:tcPr>
          <w:p w:rsidR="002607B0" w:rsidRPr="002607B0" w:rsidRDefault="002607B0" w:rsidP="002607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3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Número sequencial do lançamento de prédios no sistema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3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6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2607B0" w:rsidRPr="002607B0" w:rsidTr="002607B0">
        <w:trPr>
          <w:trHeight w:val="454"/>
        </w:trPr>
        <w:tc>
          <w:tcPr>
            <w:tcW w:w="2464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Apelido</w:t>
            </w:r>
          </w:p>
        </w:tc>
        <w:tc>
          <w:tcPr>
            <w:tcW w:w="4333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Texto usado como nome de usuário para entrada no sistema 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3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Nao</w:t>
            </w:r>
          </w:p>
        </w:tc>
        <w:tc>
          <w:tcPr>
            <w:tcW w:w="946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2607B0" w:rsidRPr="002607B0" w:rsidTr="002607B0">
        <w:trPr>
          <w:trHeight w:val="454"/>
        </w:trPr>
        <w:tc>
          <w:tcPr>
            <w:tcW w:w="2464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E-mail</w:t>
            </w:r>
          </w:p>
        </w:tc>
        <w:tc>
          <w:tcPr>
            <w:tcW w:w="4333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Endereço eletrônico de contato do usuário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3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Nao</w:t>
            </w:r>
          </w:p>
        </w:tc>
        <w:tc>
          <w:tcPr>
            <w:tcW w:w="946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2607B0" w:rsidRPr="002607B0" w:rsidTr="002607B0">
        <w:trPr>
          <w:trHeight w:val="454"/>
        </w:trPr>
        <w:tc>
          <w:tcPr>
            <w:tcW w:w="2464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Senha</w:t>
            </w:r>
          </w:p>
        </w:tc>
        <w:tc>
          <w:tcPr>
            <w:tcW w:w="4333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Senha de acesso ao sistema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3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Nao</w:t>
            </w:r>
          </w:p>
        </w:tc>
        <w:tc>
          <w:tcPr>
            <w:tcW w:w="946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2607B0" w:rsidRPr="002607B0" w:rsidTr="002607B0">
        <w:trPr>
          <w:trHeight w:val="454"/>
        </w:trPr>
        <w:tc>
          <w:tcPr>
            <w:tcW w:w="2464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Departamento</w:t>
            </w:r>
          </w:p>
        </w:tc>
        <w:tc>
          <w:tcPr>
            <w:tcW w:w="4333" w:type="dxa"/>
            <w:vAlign w:val="center"/>
          </w:tcPr>
          <w:p w:rsidR="002607B0" w:rsidRPr="002607B0" w:rsidRDefault="002607B0" w:rsidP="002607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Identificação númerica do departamento em que o usuário está alocado</w:t>
            </w:r>
          </w:p>
        </w:tc>
        <w:tc>
          <w:tcPr>
            <w:tcW w:w="1229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3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6" w:type="dxa"/>
            <w:vAlign w:val="center"/>
          </w:tcPr>
          <w:p w:rsidR="002607B0" w:rsidRPr="002607B0" w:rsidRDefault="002607B0" w:rsidP="002607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2607B0" w:rsidRPr="002607B0" w:rsidRDefault="002607B0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006BBD" w:rsidRPr="002607B0" w:rsidTr="00D261E5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Departamentos</w:t>
            </w:r>
          </w:p>
        </w:tc>
      </w:tr>
      <w:tr w:rsidR="00006BBD" w:rsidRPr="002607B0" w:rsidTr="00D261E5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D261E5" w:rsidRPr="002607B0" w:rsidTr="00D261E5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departamentos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D261E5" w:rsidRPr="002607B0" w:rsidTr="00D261E5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Descrição textual do departamento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Nao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</w:tbl>
    <w:p w:rsidR="00E10ABB" w:rsidRDefault="00E10ABB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006BBD" w:rsidRPr="002607B0" w:rsidTr="00D261E5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006BBD" w:rsidRPr="00006BBD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006BBD">
              <w:rPr>
                <w:b/>
                <w:sz w:val="22"/>
                <w:szCs w:val="22"/>
              </w:rPr>
              <w:t>Tipos de Usuário</w:t>
            </w:r>
          </w:p>
        </w:tc>
      </w:tr>
      <w:tr w:rsidR="00006BBD" w:rsidRPr="002607B0" w:rsidTr="00D261E5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D261E5" w:rsidRPr="002607B0" w:rsidTr="00D261E5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tipos de usuário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D261E5" w:rsidRPr="002607B0" w:rsidTr="00D261E5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Descrição textual do tipo de usuário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D261E5" w:rsidRPr="002607B0" w:rsidTr="00D261E5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Módulo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Identificador numérico do módulo ao que o tipo de usuário está associado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006BBD" w:rsidRDefault="00006BBD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4"/>
        <w:gridCol w:w="4339"/>
        <w:gridCol w:w="1229"/>
        <w:gridCol w:w="845"/>
        <w:gridCol w:w="948"/>
      </w:tblGrid>
      <w:tr w:rsidR="00006BBD" w:rsidRPr="002607B0" w:rsidTr="00006BBD">
        <w:trPr>
          <w:trHeight w:val="454"/>
        </w:trPr>
        <w:tc>
          <w:tcPr>
            <w:tcW w:w="2480" w:type="dxa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35" w:type="dxa"/>
            <w:gridSpan w:val="4"/>
            <w:shd w:val="clear" w:color="auto" w:fill="E0E0E0"/>
            <w:vAlign w:val="center"/>
          </w:tcPr>
          <w:p w:rsidR="00006BBD" w:rsidRPr="00006BBD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006BBD">
              <w:rPr>
                <w:b/>
                <w:sz w:val="22"/>
                <w:szCs w:val="22"/>
              </w:rPr>
              <w:t>Tipos de Usuário - Usuários</w:t>
            </w:r>
          </w:p>
        </w:tc>
      </w:tr>
      <w:tr w:rsidR="00006BBD" w:rsidRPr="002607B0" w:rsidTr="00006BBD">
        <w:trPr>
          <w:trHeight w:val="454"/>
        </w:trPr>
        <w:tc>
          <w:tcPr>
            <w:tcW w:w="2480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lastRenderedPageBreak/>
              <w:t>Nome</w:t>
            </w:r>
          </w:p>
        </w:tc>
        <w:tc>
          <w:tcPr>
            <w:tcW w:w="439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13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51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56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006BBD" w:rsidRPr="002607B0" w:rsidTr="00006BBD">
        <w:trPr>
          <w:trHeight w:val="454"/>
        </w:trPr>
        <w:tc>
          <w:tcPr>
            <w:tcW w:w="2480" w:type="dxa"/>
            <w:vAlign w:val="center"/>
          </w:tcPr>
          <w:p w:rsidR="00006BBD" w:rsidRPr="002607B0" w:rsidRDefault="00D261E5" w:rsidP="00006BBD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Tipo de usuário</w:t>
            </w:r>
          </w:p>
        </w:tc>
        <w:tc>
          <w:tcPr>
            <w:tcW w:w="4394" w:type="dxa"/>
            <w:vAlign w:val="center"/>
          </w:tcPr>
          <w:p w:rsidR="00006BBD" w:rsidRPr="002607B0" w:rsidRDefault="00D261E5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Identificador numérico do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tipo de usuário</w:t>
            </w:r>
          </w:p>
        </w:tc>
        <w:tc>
          <w:tcPr>
            <w:tcW w:w="1134" w:type="dxa"/>
            <w:vAlign w:val="center"/>
          </w:tcPr>
          <w:p w:rsidR="00006BBD" w:rsidRPr="002607B0" w:rsidRDefault="00D261E5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51" w:type="dxa"/>
            <w:vAlign w:val="center"/>
          </w:tcPr>
          <w:p w:rsidR="00006BBD" w:rsidRPr="002607B0" w:rsidRDefault="00D261E5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56" w:type="dxa"/>
            <w:vAlign w:val="center"/>
          </w:tcPr>
          <w:p w:rsidR="00006BBD" w:rsidRPr="002607B0" w:rsidRDefault="00D261E5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  <w:tr w:rsidR="00006BBD" w:rsidRPr="002607B0" w:rsidTr="00006BBD">
        <w:trPr>
          <w:trHeight w:val="454"/>
        </w:trPr>
        <w:tc>
          <w:tcPr>
            <w:tcW w:w="2480" w:type="dxa"/>
            <w:vAlign w:val="center"/>
          </w:tcPr>
          <w:p w:rsidR="00006BBD" w:rsidRPr="002607B0" w:rsidRDefault="00D261E5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Usuário</w:t>
            </w:r>
          </w:p>
        </w:tc>
        <w:tc>
          <w:tcPr>
            <w:tcW w:w="4394" w:type="dxa"/>
            <w:vAlign w:val="center"/>
          </w:tcPr>
          <w:p w:rsidR="00006BBD" w:rsidRPr="002607B0" w:rsidRDefault="00D261E5" w:rsidP="00006BBD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Identificador numérico do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usuário associado ao tipo</w:t>
            </w:r>
          </w:p>
        </w:tc>
        <w:tc>
          <w:tcPr>
            <w:tcW w:w="1134" w:type="dxa"/>
            <w:vAlign w:val="center"/>
          </w:tcPr>
          <w:p w:rsidR="00006BBD" w:rsidRPr="002607B0" w:rsidRDefault="00D261E5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51" w:type="dxa"/>
            <w:vAlign w:val="center"/>
          </w:tcPr>
          <w:p w:rsidR="00006BBD" w:rsidRPr="002607B0" w:rsidRDefault="00D261E5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56" w:type="dxa"/>
            <w:vAlign w:val="center"/>
          </w:tcPr>
          <w:p w:rsidR="00006BBD" w:rsidRPr="002607B0" w:rsidRDefault="00D261E5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006BBD" w:rsidRDefault="00006BBD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006BBD" w:rsidRPr="002607B0" w:rsidTr="00D261E5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Módulos</w:t>
            </w:r>
          </w:p>
        </w:tc>
      </w:tr>
      <w:tr w:rsidR="00006BBD" w:rsidRPr="002607B0" w:rsidTr="00D261E5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D261E5" w:rsidRPr="002607B0" w:rsidTr="00D261E5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módulos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D261E5" w:rsidRPr="002607B0" w:rsidTr="00D261E5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Descrição textual do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módulo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</w:tbl>
    <w:p w:rsidR="00006BBD" w:rsidRDefault="00006BBD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4338"/>
        <w:gridCol w:w="1229"/>
        <w:gridCol w:w="844"/>
        <w:gridCol w:w="947"/>
      </w:tblGrid>
      <w:tr w:rsidR="00006BBD" w:rsidRPr="002607B0" w:rsidTr="00D261E5">
        <w:trPr>
          <w:trHeight w:val="454"/>
        </w:trPr>
        <w:tc>
          <w:tcPr>
            <w:tcW w:w="2457" w:type="dxa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8" w:type="dxa"/>
            <w:gridSpan w:val="4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Permissões</w:t>
            </w:r>
          </w:p>
        </w:tc>
      </w:tr>
      <w:tr w:rsidR="00006BBD" w:rsidRPr="002607B0" w:rsidTr="00D261E5">
        <w:trPr>
          <w:trHeight w:val="454"/>
        </w:trPr>
        <w:tc>
          <w:tcPr>
            <w:tcW w:w="245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8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C554B0" w:rsidRPr="002607B0" w:rsidTr="00D261E5">
        <w:trPr>
          <w:trHeight w:val="454"/>
        </w:trPr>
        <w:tc>
          <w:tcPr>
            <w:tcW w:w="2457" w:type="dxa"/>
            <w:vAlign w:val="center"/>
          </w:tcPr>
          <w:p w:rsidR="00C554B0" w:rsidRPr="002607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Identificador</w:t>
            </w:r>
          </w:p>
        </w:tc>
        <w:tc>
          <w:tcPr>
            <w:tcW w:w="4338" w:type="dxa"/>
            <w:vAlign w:val="center"/>
          </w:tcPr>
          <w:p w:rsidR="00C554B0" w:rsidRPr="002607B0" w:rsidRDefault="00C554B0" w:rsidP="00C554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permissões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29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D261E5" w:rsidRPr="002607B0" w:rsidTr="00D261E5">
        <w:trPr>
          <w:trHeight w:val="454"/>
        </w:trPr>
        <w:tc>
          <w:tcPr>
            <w:tcW w:w="2457" w:type="dxa"/>
            <w:vAlign w:val="center"/>
          </w:tcPr>
          <w:p w:rsidR="00D261E5" w:rsidRPr="002607B0" w:rsidRDefault="00D261E5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4338" w:type="dxa"/>
            <w:vAlign w:val="center"/>
          </w:tcPr>
          <w:p w:rsidR="00D261E5" w:rsidRPr="002607B0" w:rsidRDefault="00D261E5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Descrição textual do módulo</w:t>
            </w:r>
          </w:p>
        </w:tc>
        <w:tc>
          <w:tcPr>
            <w:tcW w:w="1229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D261E5" w:rsidRPr="002607B0" w:rsidRDefault="00D261E5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C554B0" w:rsidRPr="002607B0" w:rsidTr="00D261E5">
        <w:trPr>
          <w:trHeight w:val="454"/>
        </w:trPr>
        <w:tc>
          <w:tcPr>
            <w:tcW w:w="2457" w:type="dxa"/>
            <w:vAlign w:val="center"/>
          </w:tcPr>
          <w:p w:rsidR="00C554B0" w:rsidRDefault="00C554B0" w:rsidP="00D261E5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Módulo</w:t>
            </w:r>
          </w:p>
        </w:tc>
        <w:tc>
          <w:tcPr>
            <w:tcW w:w="4338" w:type="dxa"/>
            <w:vAlign w:val="center"/>
          </w:tcPr>
          <w:p w:rsidR="00C554B0" w:rsidRDefault="00C554B0" w:rsidP="00D261E5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Identificador numérico do módulo da permissão</w:t>
            </w:r>
          </w:p>
        </w:tc>
        <w:tc>
          <w:tcPr>
            <w:tcW w:w="1229" w:type="dxa"/>
            <w:vAlign w:val="center"/>
          </w:tcPr>
          <w:p w:rsidR="00C554B0" w:rsidRDefault="00C554B0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C554B0" w:rsidRDefault="00C554B0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  <w:tc>
          <w:tcPr>
            <w:tcW w:w="947" w:type="dxa"/>
            <w:vAlign w:val="center"/>
          </w:tcPr>
          <w:p w:rsidR="00C554B0" w:rsidRDefault="00C554B0" w:rsidP="00D261E5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006BBD" w:rsidRDefault="00006BBD" w:rsidP="002607B0">
      <w:pPr>
        <w:rPr>
          <w:color w:val="auto"/>
          <w:sz w:val="22"/>
          <w:szCs w:val="22"/>
          <w:lang w:eastAsia="en-US"/>
        </w:rPr>
      </w:pP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8"/>
        <w:gridCol w:w="4337"/>
        <w:gridCol w:w="1229"/>
        <w:gridCol w:w="844"/>
        <w:gridCol w:w="947"/>
      </w:tblGrid>
      <w:tr w:rsidR="00006BBD" w:rsidRPr="002607B0" w:rsidTr="00C554B0">
        <w:trPr>
          <w:trHeight w:val="454"/>
        </w:trPr>
        <w:tc>
          <w:tcPr>
            <w:tcW w:w="2458" w:type="dxa"/>
            <w:shd w:val="clear" w:color="auto" w:fill="E0E0E0"/>
            <w:vAlign w:val="center"/>
          </w:tcPr>
          <w:p w:rsidR="00006BBD" w:rsidRPr="002607B0" w:rsidRDefault="00006BBD" w:rsidP="00006BBD">
            <w:pPr>
              <w:jc w:val="center"/>
              <w:rPr>
                <w:b/>
                <w:bCs/>
                <w:color w:val="auto"/>
                <w:sz w:val="22"/>
                <w:szCs w:val="22"/>
                <w:lang w:val="pt-PT"/>
              </w:rPr>
            </w:pPr>
            <w:r w:rsidRPr="002607B0">
              <w:rPr>
                <w:b/>
                <w:bCs/>
                <w:color w:val="auto"/>
                <w:sz w:val="22"/>
                <w:szCs w:val="22"/>
                <w:lang w:val="pt-PT"/>
              </w:rPr>
              <w:t>Entidade</w:t>
            </w:r>
          </w:p>
        </w:tc>
        <w:tc>
          <w:tcPr>
            <w:tcW w:w="7357" w:type="dxa"/>
            <w:gridSpan w:val="4"/>
            <w:shd w:val="clear" w:color="auto" w:fill="E0E0E0"/>
            <w:vAlign w:val="center"/>
          </w:tcPr>
          <w:p w:rsidR="00006BBD" w:rsidRPr="00006BBD" w:rsidRDefault="00006BBD" w:rsidP="00006BBD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006BBD">
              <w:rPr>
                <w:b/>
                <w:sz w:val="22"/>
                <w:szCs w:val="22"/>
              </w:rPr>
              <w:t>Permissões por Tipos de Usuário</w:t>
            </w:r>
          </w:p>
        </w:tc>
      </w:tr>
      <w:tr w:rsidR="00006BBD" w:rsidRPr="002607B0" w:rsidTr="00C554B0">
        <w:trPr>
          <w:trHeight w:val="454"/>
        </w:trPr>
        <w:tc>
          <w:tcPr>
            <w:tcW w:w="2458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Nome</w:t>
            </w:r>
          </w:p>
        </w:tc>
        <w:tc>
          <w:tcPr>
            <w:tcW w:w="433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Definição</w:t>
            </w:r>
          </w:p>
        </w:tc>
        <w:tc>
          <w:tcPr>
            <w:tcW w:w="1229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Obrigatório</w:t>
            </w:r>
          </w:p>
        </w:tc>
        <w:tc>
          <w:tcPr>
            <w:tcW w:w="844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PK</w:t>
            </w:r>
          </w:p>
        </w:tc>
        <w:tc>
          <w:tcPr>
            <w:tcW w:w="947" w:type="dxa"/>
            <w:vAlign w:val="center"/>
          </w:tcPr>
          <w:p w:rsidR="00006BBD" w:rsidRPr="002607B0" w:rsidRDefault="00006BBD" w:rsidP="00006BBD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FK</w:t>
            </w:r>
          </w:p>
        </w:tc>
      </w:tr>
      <w:tr w:rsidR="00C554B0" w:rsidRPr="002607B0" w:rsidTr="00C554B0">
        <w:trPr>
          <w:trHeight w:val="454"/>
        </w:trPr>
        <w:tc>
          <w:tcPr>
            <w:tcW w:w="2458" w:type="dxa"/>
            <w:vAlign w:val="center"/>
          </w:tcPr>
          <w:p w:rsidR="00C554B0" w:rsidRPr="002607B0" w:rsidRDefault="00C554B0" w:rsidP="00C554B0">
            <w:pPr>
              <w:jc w:val="left"/>
              <w:rPr>
                <w:color w:val="auto"/>
                <w:sz w:val="22"/>
                <w:szCs w:val="22"/>
                <w:lang w:val="pt-PT"/>
              </w:rPr>
            </w:pPr>
            <w:r>
              <w:rPr>
                <w:color w:val="auto"/>
                <w:sz w:val="22"/>
                <w:szCs w:val="22"/>
                <w:lang w:val="pt-PT"/>
              </w:rPr>
              <w:t>Tipo de usuário</w:t>
            </w:r>
          </w:p>
        </w:tc>
        <w:tc>
          <w:tcPr>
            <w:tcW w:w="4337" w:type="dxa"/>
            <w:vAlign w:val="center"/>
          </w:tcPr>
          <w:p w:rsidR="00C554B0" w:rsidRPr="002607B0" w:rsidRDefault="00C554B0" w:rsidP="00C554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Identificador numérico do tipo de usuário</w:t>
            </w:r>
          </w:p>
        </w:tc>
        <w:tc>
          <w:tcPr>
            <w:tcW w:w="1229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  <w:tr w:rsidR="00C554B0" w:rsidRPr="002607B0" w:rsidTr="00C554B0">
        <w:trPr>
          <w:trHeight w:val="454"/>
        </w:trPr>
        <w:tc>
          <w:tcPr>
            <w:tcW w:w="2458" w:type="dxa"/>
            <w:vAlign w:val="center"/>
          </w:tcPr>
          <w:p w:rsidR="00C554B0" w:rsidRPr="002607B0" w:rsidRDefault="00C554B0" w:rsidP="00C554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Permissão</w:t>
            </w:r>
          </w:p>
        </w:tc>
        <w:tc>
          <w:tcPr>
            <w:tcW w:w="4337" w:type="dxa"/>
            <w:vAlign w:val="center"/>
          </w:tcPr>
          <w:p w:rsidR="00C554B0" w:rsidRPr="002607B0" w:rsidRDefault="00C554B0" w:rsidP="00C554B0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 xml:space="preserve">Identificador numérico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da permissão</w:t>
            </w:r>
          </w:p>
        </w:tc>
        <w:tc>
          <w:tcPr>
            <w:tcW w:w="1229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44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947" w:type="dxa"/>
            <w:vAlign w:val="center"/>
          </w:tcPr>
          <w:p w:rsidR="00C554B0" w:rsidRPr="002607B0" w:rsidRDefault="00C554B0" w:rsidP="00C554B0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</w:tr>
    </w:tbl>
    <w:p w:rsidR="00006BBD" w:rsidRDefault="00006BBD" w:rsidP="002607B0">
      <w:pPr>
        <w:rPr>
          <w:color w:val="auto"/>
          <w:sz w:val="22"/>
          <w:szCs w:val="22"/>
          <w:lang w:eastAsia="en-US"/>
        </w:rPr>
      </w:pPr>
    </w:p>
    <w:p w:rsidR="00C554B0" w:rsidRPr="00C554B0" w:rsidRDefault="00C554B0" w:rsidP="00C554B0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4320"/>
        <w:gridCol w:w="1260"/>
        <w:gridCol w:w="810"/>
        <w:gridCol w:w="809"/>
      </w:tblGrid>
      <w:tr w:rsidR="00C554B0" w:rsidRPr="00C554B0" w:rsidTr="00C554B0">
        <w:trPr>
          <w:trHeight w:val="144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7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b/>
                <w:bCs/>
                <w:sz w:val="22"/>
                <w:szCs w:val="22"/>
              </w:rPr>
              <w:t>Patrimônio</w:t>
            </w:r>
          </w:p>
        </w:tc>
      </w:tr>
      <w:tr w:rsidR="00C554B0" w:rsidRPr="00C554B0" w:rsidTr="00C554B0">
        <w:trPr>
          <w:trHeight w:val="144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Definição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Obrigatório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PK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FK</w:t>
            </w:r>
          </w:p>
        </w:tc>
      </w:tr>
      <w:tr w:rsidR="00FB3774" w:rsidRPr="00C554B0" w:rsidTr="00FB3774">
        <w:trPr>
          <w:trHeight w:val="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3774" w:rsidRPr="00C554B0" w:rsidRDefault="00FB3774" w:rsidP="00FB377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bens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C554B0" w:rsidRPr="00C554B0" w:rsidTr="00FB3774">
        <w:trPr>
          <w:trHeight w:val="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Motivo descarte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Descrição do motivo do descarte do bem permanente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Não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Não</w:t>
            </w:r>
          </w:p>
        </w:tc>
      </w:tr>
      <w:tr w:rsidR="00C554B0" w:rsidRPr="00C554B0" w:rsidTr="00FB3774">
        <w:trPr>
          <w:trHeight w:val="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Subgrupo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Identificador numérico dos subgrupos ao qual o Patrimônio está vinculado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Não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Sim</w:t>
            </w:r>
          </w:p>
        </w:tc>
      </w:tr>
      <w:tr w:rsidR="00C554B0" w:rsidRPr="00C554B0" w:rsidTr="00FB3774">
        <w:trPr>
          <w:trHeight w:val="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Marca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554B0" w:rsidRPr="00C554B0" w:rsidRDefault="00C554B0" w:rsidP="00C554B0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Identificador numérico da marca de cada bem permanente/Patrimônio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Não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C554B0" w:rsidRPr="00C554B0" w:rsidRDefault="00C554B0" w:rsidP="00C554B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554B0">
              <w:rPr>
                <w:sz w:val="22"/>
                <w:szCs w:val="22"/>
              </w:rPr>
              <w:t>Sim</w:t>
            </w:r>
          </w:p>
        </w:tc>
      </w:tr>
    </w:tbl>
    <w:p w:rsidR="00006BBD" w:rsidRDefault="00006BBD" w:rsidP="00C554B0">
      <w:pPr>
        <w:rPr>
          <w:color w:val="auto"/>
          <w:sz w:val="22"/>
          <w:szCs w:val="22"/>
          <w:lang w:eastAsia="en-US"/>
        </w:rPr>
      </w:pPr>
    </w:p>
    <w:p w:rsidR="00FB3774" w:rsidRPr="00FB3774" w:rsidRDefault="00FB3774" w:rsidP="00FB3774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4244"/>
        <w:gridCol w:w="1335"/>
        <w:gridCol w:w="812"/>
        <w:gridCol w:w="808"/>
      </w:tblGrid>
      <w:tr w:rsidR="00FB3774" w:rsidRPr="00FB3774" w:rsidTr="00FB3774">
        <w:trPr>
          <w:trHeight w:val="20"/>
        </w:trPr>
        <w:tc>
          <w:tcPr>
            <w:tcW w:w="12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374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28" w:name="_GoBack"/>
            <w:bookmarkEnd w:id="228"/>
            <w:r w:rsidRPr="00FB3774">
              <w:rPr>
                <w:b/>
                <w:bCs/>
                <w:sz w:val="22"/>
                <w:szCs w:val="22"/>
              </w:rPr>
              <w:t>Marcas</w:t>
            </w:r>
          </w:p>
        </w:tc>
      </w:tr>
      <w:tr w:rsidR="00FB3774" w:rsidRPr="00FB3774" w:rsidTr="00FB3774">
        <w:trPr>
          <w:trHeight w:val="20"/>
        </w:trPr>
        <w:tc>
          <w:tcPr>
            <w:tcW w:w="12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Nome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Definição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Obrigatório</w:t>
            </w:r>
          </w:p>
        </w:tc>
        <w:tc>
          <w:tcPr>
            <w:tcW w:w="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PK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FK</w:t>
            </w:r>
          </w:p>
        </w:tc>
      </w:tr>
      <w:tr w:rsidR="00FB3774" w:rsidRPr="00FB3774" w:rsidTr="00FB3774">
        <w:trPr>
          <w:trHeight w:val="20"/>
        </w:trPr>
        <w:tc>
          <w:tcPr>
            <w:tcW w:w="12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3774" w:rsidRPr="00C554B0" w:rsidRDefault="00FB3774" w:rsidP="00FB377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marcas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FB3774" w:rsidRPr="00FB3774" w:rsidTr="00FB3774">
        <w:trPr>
          <w:trHeight w:val="20"/>
        </w:trPr>
        <w:tc>
          <w:tcPr>
            <w:tcW w:w="12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Descrição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Descrição textual da marca do patrimônio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  <w:tc>
          <w:tcPr>
            <w:tcW w:w="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Não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Não</w:t>
            </w:r>
          </w:p>
        </w:tc>
      </w:tr>
    </w:tbl>
    <w:p w:rsidR="00FB3774" w:rsidRPr="00FB3774" w:rsidRDefault="00FB3774" w:rsidP="00FB3774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4229"/>
        <w:gridCol w:w="1351"/>
        <w:gridCol w:w="810"/>
        <w:gridCol w:w="812"/>
      </w:tblGrid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374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b/>
                <w:bCs/>
                <w:sz w:val="22"/>
                <w:szCs w:val="22"/>
              </w:rPr>
              <w:t>Motivos de Descarte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Nome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Definição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Obrigatório</w:t>
            </w:r>
          </w:p>
        </w:tc>
        <w:tc>
          <w:tcPr>
            <w:tcW w:w="4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PK</w:t>
            </w:r>
          </w:p>
        </w:tc>
        <w:tc>
          <w:tcPr>
            <w:tcW w:w="4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FK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3774" w:rsidRPr="00C554B0" w:rsidRDefault="00FB3774" w:rsidP="00FB377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motivos de descarte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4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4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Motivo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Motivo expresso em texto para o descarte do patrimônio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  <w:tc>
          <w:tcPr>
            <w:tcW w:w="4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 xml:space="preserve">Não </w:t>
            </w:r>
          </w:p>
        </w:tc>
        <w:tc>
          <w:tcPr>
            <w:tcW w:w="4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Não</w:t>
            </w:r>
          </w:p>
        </w:tc>
      </w:tr>
    </w:tbl>
    <w:p w:rsidR="00FB3774" w:rsidRPr="00FB3774" w:rsidRDefault="00FB3774" w:rsidP="00FB3774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4229"/>
        <w:gridCol w:w="1351"/>
        <w:gridCol w:w="900"/>
        <w:gridCol w:w="721"/>
      </w:tblGrid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374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b/>
                <w:bCs/>
                <w:sz w:val="22"/>
                <w:szCs w:val="22"/>
              </w:rPr>
              <w:t>Histórico de Patrimônio - Setor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Nome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Definição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Obrigatório</w:t>
            </w:r>
          </w:p>
        </w:tc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PK</w:t>
            </w:r>
          </w:p>
        </w:tc>
        <w:tc>
          <w:tcPr>
            <w:tcW w:w="3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FK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3774" w:rsidRPr="00C554B0" w:rsidRDefault="00FB3774" w:rsidP="00FB377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Número sequencial do lançamento de </w:t>
            </w:r>
            <w:r>
              <w:rPr>
                <w:i w:val="0"/>
                <w:color w:val="auto"/>
                <w:sz w:val="22"/>
                <w:szCs w:val="22"/>
                <w:lang w:val="pt-PT"/>
              </w:rPr>
              <w:t>movimentações</w:t>
            </w: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 xml:space="preserve"> no sistema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Sim</w:t>
            </w:r>
          </w:p>
        </w:tc>
        <w:tc>
          <w:tcPr>
            <w:tcW w:w="3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FB3774" w:rsidRPr="002607B0" w:rsidRDefault="00FB3774" w:rsidP="00FB3774">
            <w:pPr>
              <w:pStyle w:val="Instruo"/>
              <w:jc w:val="center"/>
              <w:rPr>
                <w:i w:val="0"/>
                <w:color w:val="auto"/>
                <w:sz w:val="22"/>
                <w:szCs w:val="22"/>
                <w:lang w:val="pt-PT"/>
              </w:rPr>
            </w:pPr>
            <w:r w:rsidRPr="002607B0">
              <w:rPr>
                <w:i w:val="0"/>
                <w:color w:val="auto"/>
                <w:sz w:val="22"/>
                <w:szCs w:val="22"/>
                <w:lang w:val="pt-PT"/>
              </w:rPr>
              <w:t>Não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Patrimônio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Identificador numérico único do patrimônio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 xml:space="preserve">Sim </w:t>
            </w:r>
          </w:p>
        </w:tc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  <w:tc>
          <w:tcPr>
            <w:tcW w:w="3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Setor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 xml:space="preserve">Identificador numérico e único do setor adquirente 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  <w:tc>
          <w:tcPr>
            <w:tcW w:w="3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Data Aquisição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Data de aquisição do bem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Não</w:t>
            </w:r>
          </w:p>
        </w:tc>
        <w:tc>
          <w:tcPr>
            <w:tcW w:w="3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Não</w:t>
            </w:r>
          </w:p>
        </w:tc>
      </w:tr>
      <w:tr w:rsidR="00FB3774" w:rsidRPr="00FB3774" w:rsidTr="00FB3774">
        <w:trPr>
          <w:trHeight w:val="20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Data devolução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Data de devolução do bem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Sim</w:t>
            </w:r>
          </w:p>
        </w:tc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Não</w:t>
            </w:r>
          </w:p>
        </w:tc>
        <w:tc>
          <w:tcPr>
            <w:tcW w:w="3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3774" w:rsidRPr="00FB3774" w:rsidRDefault="00FB3774" w:rsidP="00FB377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3774">
              <w:rPr>
                <w:sz w:val="22"/>
                <w:szCs w:val="22"/>
              </w:rPr>
              <w:t>Não</w:t>
            </w:r>
          </w:p>
        </w:tc>
      </w:tr>
    </w:tbl>
    <w:p w:rsidR="00FB3774" w:rsidRPr="002607B0" w:rsidRDefault="00FB3774" w:rsidP="00C554B0">
      <w:pPr>
        <w:rPr>
          <w:color w:val="auto"/>
          <w:sz w:val="22"/>
          <w:szCs w:val="22"/>
          <w:lang w:eastAsia="en-US"/>
        </w:rPr>
      </w:pPr>
    </w:p>
    <w:sectPr w:rsidR="00FB3774" w:rsidRPr="002607B0" w:rsidSect="002D677A">
      <w:headerReference w:type="default" r:id="rId13"/>
      <w:footerReference w:type="default" r:id="rId14"/>
      <w:pgSz w:w="11907" w:h="16840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7CB" w:rsidRDefault="006737CB">
      <w:r>
        <w:separator/>
      </w:r>
    </w:p>
  </w:endnote>
  <w:endnote w:type="continuationSeparator" w:id="0">
    <w:p w:rsidR="006737CB" w:rsidRDefault="0067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BBD" w:rsidRDefault="00006BBD" w:rsidP="003A6EEC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6BBD" w:rsidRDefault="00006BBD" w:rsidP="003A6EE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BBD" w:rsidRDefault="00006BBD">
    <w:pPr>
      <w:pStyle w:val="Footer"/>
      <w:tabs>
        <w:tab w:val="clear" w:pos="4320"/>
        <w:tab w:val="clear" w:pos="8640"/>
        <w:tab w:val="left" w:pos="2475"/>
      </w:tabs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006BBD">
      <w:trPr>
        <w:cantSplit/>
      </w:trPr>
      <w:tc>
        <w:tcPr>
          <w:tcW w:w="6300" w:type="dxa"/>
        </w:tcPr>
        <w:p w:rsidR="00006BBD" w:rsidRDefault="00006BBD">
          <w:pPr>
            <w:pStyle w:val="Footer"/>
            <w:jc w:val="left"/>
          </w:pPr>
          <w:r>
            <w:t>&lt;Sigla&gt;–&lt;Nome do sistema&gt;</w:t>
          </w:r>
        </w:p>
      </w:tc>
      <w:tc>
        <w:tcPr>
          <w:tcW w:w="1705" w:type="dxa"/>
          <w:vAlign w:val="center"/>
        </w:tcPr>
        <w:p w:rsidR="00006BBD" w:rsidRDefault="00006BBD" w:rsidP="00E60C04">
          <w:pPr>
            <w:pStyle w:val="Footer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006BBD" w:rsidRDefault="00006BBD" w:rsidP="002D677A">
          <w:pPr>
            <w:pStyle w:val="Footer"/>
            <w:jc w:val="right"/>
          </w:pPr>
          <w:r>
            <w:rPr>
              <w:lang w:val="pt-PT"/>
            </w:rP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B3774">
            <w:rPr>
              <w:noProof/>
            </w:rPr>
            <w:t>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B3774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006BBD" w:rsidRDefault="00006B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7CB" w:rsidRDefault="006737CB">
      <w:r>
        <w:separator/>
      </w:r>
    </w:p>
  </w:footnote>
  <w:footnote w:type="continuationSeparator" w:id="0">
    <w:p w:rsidR="006737CB" w:rsidRDefault="00673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BBD" w:rsidRDefault="00006BBD" w:rsidP="003A6EEC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6BBD" w:rsidRDefault="00006BBD" w:rsidP="003A6EE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BBD" w:rsidRDefault="00006BBD" w:rsidP="003A6EEC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06BB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06BBD" w:rsidRDefault="00006BBD">
          <w:pPr>
            <w:pStyle w:val="Header"/>
            <w:rPr>
              <w:lang w:val="pt-PT"/>
            </w:rPr>
          </w:pPr>
          <w:r>
            <w:rPr>
              <w:rFonts w:ascii="Palatino Linotype" w:eastAsia="Batang" w:hAnsi="Palatino Linotype"/>
              <w:noProof/>
              <w:color w:val="424242"/>
            </w:rPr>
            <w:drawing>
              <wp:inline distT="0" distB="0" distL="0" distR="0" wp14:anchorId="27D59938" wp14:editId="4863BD31">
                <wp:extent cx="457200" cy="563245"/>
                <wp:effectExtent l="0" t="0" r="0" b="8255"/>
                <wp:docPr id="4" name="Imagem 4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vAlign w:val="center"/>
        </w:tcPr>
        <w:p w:rsidR="00006BBD" w:rsidRPr="002D677A" w:rsidRDefault="00006BBD" w:rsidP="00A854FE">
          <w:pPr>
            <w:pStyle w:val="Header"/>
          </w:pPr>
          <w:r w:rsidRPr="002D677A">
            <w:fldChar w:fldCharType="begin"/>
          </w:r>
          <w:r w:rsidRPr="002D677A">
            <w:instrText>DOCPROPERTY TITLE</w:instrText>
          </w:r>
          <w:r w:rsidRPr="002D677A">
            <w:fldChar w:fldCharType="separate"/>
          </w:r>
          <w:r>
            <w:t>Dicionário de Dados</w:t>
          </w:r>
          <w:r w:rsidRPr="002D677A">
            <w:fldChar w:fldCharType="end"/>
          </w:r>
        </w:p>
      </w:tc>
      <w:tc>
        <w:tcPr>
          <w:tcW w:w="1440" w:type="dxa"/>
          <w:vAlign w:val="center"/>
        </w:tcPr>
        <w:p w:rsidR="00006BBD" w:rsidRDefault="00006BBD" w:rsidP="00A854FE">
          <w:pPr>
            <w:pStyle w:val="Header"/>
            <w:ind w:left="-412"/>
          </w:pPr>
        </w:p>
      </w:tc>
    </w:tr>
  </w:tbl>
  <w:p w:rsidR="00006BBD" w:rsidRDefault="00006B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217B"/>
    <w:multiLevelType w:val="hybridMultilevel"/>
    <w:tmpl w:val="589E33C0"/>
    <w:lvl w:ilvl="0" w:tplc="29D6521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319EC650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F37BFE"/>
    <w:multiLevelType w:val="hybridMultilevel"/>
    <w:tmpl w:val="34EE1C26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133A1"/>
    <w:multiLevelType w:val="multilevel"/>
    <w:tmpl w:val="A202D1F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84"/>
    <w:rsid w:val="00006BBD"/>
    <w:rsid w:val="00010525"/>
    <w:rsid w:val="00033675"/>
    <w:rsid w:val="00052C19"/>
    <w:rsid w:val="00081B5D"/>
    <w:rsid w:val="00092D1D"/>
    <w:rsid w:val="000D0FDF"/>
    <w:rsid w:val="00107864"/>
    <w:rsid w:val="00176717"/>
    <w:rsid w:val="00216573"/>
    <w:rsid w:val="00237714"/>
    <w:rsid w:val="00246897"/>
    <w:rsid w:val="002607B0"/>
    <w:rsid w:val="00275718"/>
    <w:rsid w:val="002D677A"/>
    <w:rsid w:val="00323281"/>
    <w:rsid w:val="00332AA0"/>
    <w:rsid w:val="00375775"/>
    <w:rsid w:val="003A6EEC"/>
    <w:rsid w:val="003B03D6"/>
    <w:rsid w:val="0042735D"/>
    <w:rsid w:val="0048757C"/>
    <w:rsid w:val="004B4C84"/>
    <w:rsid w:val="004C3C34"/>
    <w:rsid w:val="005D3345"/>
    <w:rsid w:val="00606173"/>
    <w:rsid w:val="00660821"/>
    <w:rsid w:val="006737CB"/>
    <w:rsid w:val="00681593"/>
    <w:rsid w:val="00684843"/>
    <w:rsid w:val="00691213"/>
    <w:rsid w:val="00692F40"/>
    <w:rsid w:val="006C09E2"/>
    <w:rsid w:val="007478DC"/>
    <w:rsid w:val="00777A68"/>
    <w:rsid w:val="007F49E1"/>
    <w:rsid w:val="00855B2F"/>
    <w:rsid w:val="00874865"/>
    <w:rsid w:val="00894568"/>
    <w:rsid w:val="00896613"/>
    <w:rsid w:val="008C1316"/>
    <w:rsid w:val="008C78E4"/>
    <w:rsid w:val="00962E29"/>
    <w:rsid w:val="009C2A00"/>
    <w:rsid w:val="009C34AC"/>
    <w:rsid w:val="009D1A5E"/>
    <w:rsid w:val="00A854FE"/>
    <w:rsid w:val="00AC64C6"/>
    <w:rsid w:val="00B07A88"/>
    <w:rsid w:val="00B1298F"/>
    <w:rsid w:val="00BD4A59"/>
    <w:rsid w:val="00BE4723"/>
    <w:rsid w:val="00C04C22"/>
    <w:rsid w:val="00C554B0"/>
    <w:rsid w:val="00C57591"/>
    <w:rsid w:val="00C63430"/>
    <w:rsid w:val="00CA7B26"/>
    <w:rsid w:val="00CF323E"/>
    <w:rsid w:val="00D261E5"/>
    <w:rsid w:val="00D3193F"/>
    <w:rsid w:val="00D5567E"/>
    <w:rsid w:val="00DA68C9"/>
    <w:rsid w:val="00E10ABB"/>
    <w:rsid w:val="00E43E1E"/>
    <w:rsid w:val="00E60C04"/>
    <w:rsid w:val="00FB3774"/>
    <w:rsid w:val="00FC2471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4EA6D"/>
  <w15:docId w15:val="{F5B9FAF7-3CC1-4E94-9366-6FDFFBD1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PageNumber">
    <w:name w:val="page number"/>
    <w:basedOn w:val="DefaultParagraphFont"/>
    <w:rsid w:val="00A854FE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A854FE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A854FE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A854FE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246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6897"/>
    <w:rPr>
      <w:rFonts w:ascii="Tahoma" w:hAnsi="Tahoma" w:cs="Tahoma"/>
      <w:color w:val="000000"/>
      <w:sz w:val="16"/>
      <w:szCs w:val="16"/>
    </w:rPr>
  </w:style>
  <w:style w:type="paragraph" w:customStyle="1" w:styleId="UCS-PassosFluxoPrincipal">
    <w:name w:val="UCS - Passos Fluxo Principal"/>
    <w:basedOn w:val="BodyTextIndent"/>
    <w:rsid w:val="000D0FDF"/>
    <w:pPr>
      <w:tabs>
        <w:tab w:val="left" w:pos="1701"/>
      </w:tabs>
      <w:overflowPunct w:val="0"/>
      <w:autoSpaceDE w:val="0"/>
      <w:autoSpaceDN w:val="0"/>
      <w:adjustRightInd w:val="0"/>
      <w:spacing w:after="0"/>
      <w:ind w:left="0"/>
    </w:pPr>
    <w:rPr>
      <w:rFonts w:cs="Times New Roman"/>
      <w:color w:val="auto"/>
    </w:rPr>
  </w:style>
  <w:style w:type="paragraph" w:styleId="BodyTextIndent">
    <w:name w:val="Body Text Indent"/>
    <w:basedOn w:val="Normal"/>
    <w:link w:val="BodyTextIndentChar"/>
    <w:rsid w:val="000D0F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D0FDF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36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3%20-%20Elabora&#231;&#227;o\RN_AD_Regras_de_Neg&#243;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99DEC4716BD345B92D77A1CA092684" ma:contentTypeVersion="0" ma:contentTypeDescription="Crie um novo documento." ma:contentTypeScope="" ma:versionID="2fe14c0f4e1bcaa982e63402e9f8d6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FEA54-6298-4A85-B907-3DB54C734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FE5D3E-1670-45CA-9A49-890BFFA7F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151B08-441A-4415-AA3C-DF4BD2D021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RN_AD_Regras_de_Negócio.dot</Template>
  <TotalTime>0</TotalTime>
  <Pages>9</Pages>
  <Words>1315</Words>
  <Characters>7102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Dicionário de Dados</vt:lpstr>
      <vt:lpstr>Regras de Negócio</vt:lpstr>
    </vt:vector>
  </TitlesOfParts>
  <Manager>&lt;Sigla do Projeto&gt; - &lt;Nome do Projeto&gt;</Manager>
  <Company>Politec Global IT Services</Company>
  <LinksUpToDate>false</LinksUpToDate>
  <CharactersWithSpaces>8401</CharactersWithSpaces>
  <SharedDoc>false</SharedDoc>
  <HLinks>
    <vt:vector size="60" baseType="variant"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_Toc283234084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_Toc283234083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_Toc283234082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_Toc283234081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_Toc283234080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_Toc283234079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_Toc283234078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_Toc283234077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_Toc283234076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_Toc283234075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Versão &lt;X&gt;</dc:subject>
  <dc:creator>Willians de Alencar Brandão</dc:creator>
  <cp:lastModifiedBy>Kellison de Almeida</cp:lastModifiedBy>
  <cp:revision>2</cp:revision>
  <cp:lastPrinted>2005-05-05T18:34:00Z</cp:lastPrinted>
  <dcterms:created xsi:type="dcterms:W3CDTF">2017-11-29T18:25:00Z</dcterms:created>
  <dcterms:modified xsi:type="dcterms:W3CDTF">2017-11-29T18:25:00Z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RN_AD_Regras_de_Negócio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