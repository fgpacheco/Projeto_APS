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01</w:t>
            </w:r>
            <w:r w:rsidR="00AD5AD2">
              <w:t>3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AD5AD2">
              <w:t>Lista itens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AD5AD2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>
            <w:pPr>
              <w:pStyle w:val="Instruo"/>
            </w:pPr>
            <w:r>
              <w:t xml:space="preserve">Descrição do comportamento da ação de </w:t>
            </w:r>
            <w:r w:rsidR="00AD5AD2">
              <w:t>listar itens no sistema</w:t>
            </w:r>
          </w:p>
        </w:tc>
        <w:tc>
          <w:tcPr>
            <w:tcW w:w="1240" w:type="pct"/>
          </w:tcPr>
          <w:p w:rsidR="00761498" w:rsidRDefault="00AD5AD2">
            <w:pPr>
              <w:pStyle w:val="Instruo"/>
            </w:pPr>
            <w:r>
              <w:t>Felipe Guimarães Pacheco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132C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761498" w:rsidRDefault="00110A61">
      <w:pPr>
        <w:pStyle w:val="Ttulo"/>
        <w:jc w:val="center"/>
        <w:rPr>
          <w:sz w:val="20"/>
        </w:rPr>
      </w:pPr>
      <w:r>
        <w:lastRenderedPageBreak/>
        <w:t>Listar itens</w:t>
      </w:r>
    </w:p>
    <w:p w:rsidR="00761498" w:rsidRDefault="00761498">
      <w:pPr>
        <w:pStyle w:val="Ttulo1"/>
      </w:pPr>
      <w:bookmarkStart w:id="225" w:name="_Toc499559052"/>
      <w:r>
        <w:t>Descrição</w:t>
      </w:r>
      <w:bookmarkEnd w:id="225"/>
    </w:p>
    <w:p w:rsidR="00761498" w:rsidRDefault="00561CCC" w:rsidP="00561CCC">
      <w:pPr>
        <w:rPr>
          <w:lang w:val="pt-PT"/>
        </w:rPr>
      </w:pPr>
      <w:r>
        <w:t>De acordo com a permissão que o usuário tenha, poderá listar todos os itens do sistema que estiverem cadastrados, realizando filtros de busca para maior agilidade.</w:t>
      </w:r>
    </w:p>
    <w:p w:rsidR="00761498" w:rsidRDefault="00761498">
      <w:pPr>
        <w:pStyle w:val="Ttulo1"/>
      </w:pPr>
      <w:bookmarkStart w:id="226" w:name="_Toc499559053"/>
      <w:r>
        <w:t>Atores</w:t>
      </w:r>
      <w:bookmarkEnd w:id="226"/>
    </w:p>
    <w:p w:rsidR="00761498" w:rsidRDefault="00DC7DBB" w:rsidP="00DC7DBB">
      <w:r>
        <w:t xml:space="preserve">O ator responsável por esta ação é </w:t>
      </w:r>
      <w:r w:rsidR="00AD5AD2">
        <w:t>o</w:t>
      </w:r>
      <w:r>
        <w:t xml:space="preserve"> administrador</w:t>
      </w:r>
      <w:r w:rsidR="00AD5AD2">
        <w:t>.</w:t>
      </w:r>
    </w:p>
    <w:p w:rsidR="00761498" w:rsidRDefault="00761498">
      <w:pPr>
        <w:pStyle w:val="Ttulo1"/>
      </w:pPr>
      <w:bookmarkStart w:id="227" w:name="_Toc499559054"/>
      <w:r>
        <w:t>Referências</w:t>
      </w:r>
      <w:bookmarkEnd w:id="227"/>
    </w:p>
    <w:p w:rsidR="00761498" w:rsidRPr="00A5469B" w:rsidRDefault="00A5469B">
      <w:pPr>
        <w:pStyle w:val="Instruo"/>
        <w:rPr>
          <w:i w:val="0"/>
          <w:color w:val="auto"/>
          <w:lang w:val="pt-PT"/>
        </w:rPr>
      </w:pPr>
      <w:r w:rsidRPr="00A5469B">
        <w:rPr>
          <w:i w:val="0"/>
          <w:color w:val="auto"/>
          <w:lang w:val="pt-PT"/>
        </w:rPr>
        <w:t>Não há</w:t>
      </w:r>
      <w:r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8" w:name="_Toc499559055"/>
      <w:r>
        <w:t>Fluxo de Eventos</w:t>
      </w:r>
      <w:bookmarkEnd w:id="228"/>
    </w:p>
    <w:p w:rsidR="00761498" w:rsidRDefault="00761498">
      <w:pPr>
        <w:pStyle w:val="Ttulo2"/>
      </w:pPr>
      <w:bookmarkStart w:id="229" w:name="_Toc499559056"/>
      <w:r>
        <w:t>Fluxo Básico</w:t>
      </w:r>
      <w:bookmarkEnd w:id="229"/>
      <w:r>
        <w:t xml:space="preserve"> </w:t>
      </w:r>
    </w:p>
    <w:p w:rsidR="00761498" w:rsidRDefault="00761498" w:rsidP="00495BF5">
      <w:r>
        <w:t xml:space="preserve">P1. </w:t>
      </w:r>
      <w:r w:rsidR="00DC7DBB">
        <w:t xml:space="preserve">Realização de </w:t>
      </w:r>
      <w:r w:rsidR="00AD5AD2">
        <w:t>listagem dos itens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AD5AD2">
        <w:t>escolhe qual item deseja listar.</w:t>
      </w:r>
      <w:r w:rsidRPr="00495BF5">
        <w:t xml:space="preserve"> </w:t>
      </w:r>
    </w:p>
    <w:p w:rsidR="00DC7DBB" w:rsidRDefault="00DC7DBB" w:rsidP="00495BF5">
      <w:pPr>
        <w:ind w:firstLine="708"/>
      </w:pPr>
      <w:r>
        <w:t xml:space="preserve">2. O Ator </w:t>
      </w:r>
      <w:r w:rsidR="00AD5AD2">
        <w:t>escolhe a opção listar, no item anterior</w:t>
      </w:r>
    </w:p>
    <w:p w:rsidR="00CD3492" w:rsidRDefault="00DC7DBB" w:rsidP="00DC7DBB">
      <w:r>
        <w:tab/>
        <w:t xml:space="preserve">3. </w:t>
      </w:r>
      <w:r w:rsidR="00AD5AD2">
        <w:t>O Ator escolhe critérios de seleção de listagem.</w:t>
      </w:r>
    </w:p>
    <w:p w:rsidR="00103F29" w:rsidRDefault="00103F29" w:rsidP="00495BF5">
      <w:pPr>
        <w:pStyle w:val="Ttulo2"/>
      </w:pPr>
      <w:bookmarkStart w:id="230" w:name="_Toc309205353"/>
      <w:bookmarkStart w:id="231" w:name="_Toc499559057"/>
      <w:r>
        <w:t>Fluxos Excepcionais</w:t>
      </w:r>
      <w:bookmarkEnd w:id="230"/>
      <w:bookmarkEnd w:id="231"/>
    </w:p>
    <w:p w:rsidR="00495BF5" w:rsidRDefault="00495BF5" w:rsidP="00495BF5">
      <w:pPr>
        <w:pStyle w:val="Ttulo3"/>
      </w:pPr>
      <w:bookmarkStart w:id="232" w:name="_Toc499559058"/>
      <w:r>
        <w:t xml:space="preserve">FE01 – </w:t>
      </w:r>
      <w:r w:rsidR="00B72839">
        <w:t>Item</w:t>
      </w:r>
      <w:bookmarkStart w:id="233" w:name="_GoBack"/>
      <w:bookmarkEnd w:id="233"/>
      <w:r>
        <w:t xml:space="preserve"> </w:t>
      </w:r>
      <w:r w:rsidR="005D24C8">
        <w:t>Ine</w:t>
      </w:r>
      <w:r>
        <w:t>xistente</w:t>
      </w:r>
      <w:bookmarkEnd w:id="232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CD3492">
        <w:rPr>
          <w:lang w:eastAsia="en-US"/>
        </w:rPr>
        <w:t>Nenhum item cadastrado</w:t>
      </w:r>
    </w:p>
    <w:p w:rsidR="00495BF5" w:rsidRDefault="00CD3492" w:rsidP="00CD3492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Aparecerá nenhuma informação na tela de listagem. </w:t>
      </w:r>
    </w:p>
    <w:p w:rsidR="00761498" w:rsidRPr="00495BF5" w:rsidRDefault="00761498" w:rsidP="00495BF5">
      <w:pPr>
        <w:pStyle w:val="Ttulo1"/>
      </w:pPr>
      <w:bookmarkStart w:id="234" w:name="_Toc499559060"/>
      <w:r>
        <w:t>Pré- condições</w:t>
      </w:r>
      <w:bookmarkEnd w:id="234"/>
    </w:p>
    <w:p w:rsidR="00495BF5" w:rsidRDefault="00495BF5" w:rsidP="00495BF5">
      <w:pPr>
        <w:pStyle w:val="Ttulo2"/>
      </w:pPr>
      <w:bookmarkStart w:id="235" w:name="_Toc499559061"/>
      <w:r>
        <w:t>Usu</w:t>
      </w:r>
      <w:r w:rsidR="005D24C8">
        <w:t>ário c</w:t>
      </w:r>
      <w:r>
        <w:t>adastrado</w:t>
      </w:r>
      <w:bookmarkEnd w:id="235"/>
    </w:p>
    <w:p w:rsidR="005D24C8" w:rsidRPr="005D24C8" w:rsidRDefault="00CD3492" w:rsidP="005D24C8">
      <w:pPr>
        <w:rPr>
          <w:lang w:eastAsia="en-US"/>
        </w:rPr>
      </w:pPr>
      <w:r>
        <w:rPr>
          <w:lang w:eastAsia="en-US"/>
        </w:rPr>
        <w:t xml:space="preserve">Para realizar a listagem é necessário que o usuário já esteja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sistema e que haja itens cadastrados no mesmo.</w:t>
      </w:r>
    </w:p>
    <w:p w:rsidR="00495BF5" w:rsidRDefault="005D24C8" w:rsidP="00495BF5">
      <w:pPr>
        <w:pStyle w:val="Ttulo2"/>
      </w:pPr>
      <w:bookmarkStart w:id="236" w:name="_Toc499559062"/>
      <w:r>
        <w:t>Sistema Desconectado</w:t>
      </w:r>
      <w:bookmarkEnd w:id="236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 w:rsidR="00CD3492">
        <w:rPr>
          <w:lang w:eastAsia="en-US"/>
        </w:rPr>
        <w:t>des</w:t>
      </w:r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</w:t>
      </w:r>
      <w:r w:rsidR="00CD3492">
        <w:rPr>
          <w:lang w:eastAsia="en-US"/>
        </w:rPr>
        <w:t>assim o acesso a página especifica de listagem</w:t>
      </w:r>
      <w:r>
        <w:rPr>
          <w:lang w:eastAsia="en-US"/>
        </w:rPr>
        <w:t>.</w:t>
      </w:r>
    </w:p>
    <w:p w:rsidR="00761498" w:rsidRDefault="00761498">
      <w:pPr>
        <w:pStyle w:val="Ttulo1"/>
      </w:pPr>
      <w:bookmarkStart w:id="237" w:name="_Toc499559063"/>
      <w:r>
        <w:lastRenderedPageBreak/>
        <w:t>pós-condições</w:t>
      </w:r>
      <w:bookmarkEnd w:id="237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499559064"/>
      <w:r w:rsidR="005D24C8">
        <w:t>Tipo de Acesso</w:t>
      </w:r>
      <w:bookmarkEnd w:id="238"/>
    </w:p>
    <w:p w:rsidR="005D24C8" w:rsidRPr="005D24C8" w:rsidRDefault="00CD3492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Apenas o usuário administrador do sistema terá acesso </w:t>
      </w:r>
      <w:r w:rsidR="00005642">
        <w:rPr>
          <w:i w:val="0"/>
          <w:color w:val="auto"/>
          <w:lang w:val="pt-PT"/>
        </w:rPr>
        <w:t>a realizar listagem de itens</w:t>
      </w:r>
      <w:r>
        <w:rPr>
          <w:i w:val="0"/>
          <w:color w:val="auto"/>
          <w:lang w:val="pt-PT"/>
        </w:rPr>
        <w:t xml:space="preserve"> </w:t>
      </w:r>
      <w:r w:rsidR="005D24C8"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bookmarkStart w:id="239" w:name="_Toc499559065"/>
      <w:r>
        <w:t>Pontos de Extensão</w:t>
      </w:r>
      <w:bookmarkEnd w:id="239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0" w:name="_Toc499559066"/>
      <w:r>
        <w:t>oBservações</w:t>
      </w:r>
      <w:bookmarkEnd w:id="240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CE" w:rsidRDefault="008132CE">
      <w:r>
        <w:separator/>
      </w:r>
    </w:p>
  </w:endnote>
  <w:endnote w:type="continuationSeparator" w:id="0">
    <w:p w:rsidR="008132CE" w:rsidRDefault="0081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72839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8132CE">
            <w:fldChar w:fldCharType="begin"/>
          </w:r>
          <w:r w:rsidR="008132CE">
            <w:instrText xml:space="preserve"> NUMPAGES </w:instrText>
          </w:r>
          <w:r w:rsidR="008132CE">
            <w:fldChar w:fldCharType="separate"/>
          </w:r>
          <w:r w:rsidR="00B72839">
            <w:rPr>
              <w:noProof/>
            </w:rPr>
            <w:t>5</w:t>
          </w:r>
          <w:r w:rsidR="008132CE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CE" w:rsidRDefault="008132CE">
      <w:r>
        <w:separator/>
      </w:r>
    </w:p>
  </w:footnote>
  <w:footnote w:type="continuationSeparator" w:id="0">
    <w:p w:rsidR="008132CE" w:rsidRDefault="00813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F956CB"/>
    <w:multiLevelType w:val="hybridMultilevel"/>
    <w:tmpl w:val="F1D665D8"/>
    <w:lvl w:ilvl="0" w:tplc="5B36B1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51"/>
    <w:rsid w:val="00005642"/>
    <w:rsid w:val="000168C2"/>
    <w:rsid w:val="00017A6F"/>
    <w:rsid w:val="00021B46"/>
    <w:rsid w:val="000B3A3F"/>
    <w:rsid w:val="00103F29"/>
    <w:rsid w:val="00110A61"/>
    <w:rsid w:val="0012137F"/>
    <w:rsid w:val="00132C15"/>
    <w:rsid w:val="0014616F"/>
    <w:rsid w:val="001B2020"/>
    <w:rsid w:val="001F492D"/>
    <w:rsid w:val="00226860"/>
    <w:rsid w:val="00244CAF"/>
    <w:rsid w:val="002B7B8D"/>
    <w:rsid w:val="00365C8D"/>
    <w:rsid w:val="00370B55"/>
    <w:rsid w:val="003D213A"/>
    <w:rsid w:val="00495BF5"/>
    <w:rsid w:val="004D6590"/>
    <w:rsid w:val="00510A60"/>
    <w:rsid w:val="00535F9E"/>
    <w:rsid w:val="00561CCC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132CE"/>
    <w:rsid w:val="008323A5"/>
    <w:rsid w:val="008953A3"/>
    <w:rsid w:val="008957DB"/>
    <w:rsid w:val="00931451"/>
    <w:rsid w:val="00963D64"/>
    <w:rsid w:val="009E2259"/>
    <w:rsid w:val="00A2688F"/>
    <w:rsid w:val="00A5469B"/>
    <w:rsid w:val="00A720A1"/>
    <w:rsid w:val="00AD2FE9"/>
    <w:rsid w:val="00AD5AD2"/>
    <w:rsid w:val="00AF43A2"/>
    <w:rsid w:val="00B47BFA"/>
    <w:rsid w:val="00B619C0"/>
    <w:rsid w:val="00B72839"/>
    <w:rsid w:val="00BB57D1"/>
    <w:rsid w:val="00BC45A2"/>
    <w:rsid w:val="00C301BE"/>
    <w:rsid w:val="00C5172E"/>
    <w:rsid w:val="00CD3492"/>
    <w:rsid w:val="00D13BA0"/>
    <w:rsid w:val="00D17B85"/>
    <w:rsid w:val="00DC7DBB"/>
    <w:rsid w:val="00DE05DC"/>
    <w:rsid w:val="00E325B8"/>
    <w:rsid w:val="00E73E55"/>
    <w:rsid w:val="00E837B4"/>
    <w:rsid w:val="00EB5FF8"/>
    <w:rsid w:val="00F54780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35C80C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30</TotalTime>
  <Pages>5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2885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Felipe Guimarães</cp:lastModifiedBy>
  <cp:revision>9</cp:revision>
  <cp:lastPrinted>2005-05-05T18:34:00Z</cp:lastPrinted>
  <dcterms:created xsi:type="dcterms:W3CDTF">2017-11-29T04:02:00Z</dcterms:created>
  <dcterms:modified xsi:type="dcterms:W3CDTF">2017-11-29T04:50:00Z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